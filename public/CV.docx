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57989" w14:textId="6C682D12" w:rsidR="00A736E0" w:rsidRPr="000170BB" w:rsidRDefault="00A736E0" w:rsidP="00C83B52">
      <w:pPr>
        <w:pStyle w:val="Subheader"/>
      </w:pPr>
      <w:r w:rsidRPr="000170BB">
        <w:t xml:space="preserve">Summary of </w:t>
      </w:r>
      <w:r w:rsidRPr="006D1AC9">
        <w:rPr>
          <w:szCs w:val="18"/>
        </w:rPr>
        <w:t>Qualifications</w:t>
      </w:r>
      <w:r w:rsidR="00B8003D">
        <w:t xml:space="preserve">  </w:t>
      </w:r>
    </w:p>
    <w:p w14:paraId="55DCE7AD" w14:textId="77AEB037" w:rsidR="00AA752B" w:rsidRDefault="009C5554" w:rsidP="006F47AA">
      <w:pPr>
        <w:rPr>
          <w:szCs w:val="18"/>
        </w:rPr>
      </w:pPr>
      <w:r>
        <w:rPr>
          <w:szCs w:val="18"/>
        </w:rPr>
        <w:t>1.5</w:t>
      </w:r>
      <w:r w:rsidR="00AA752B">
        <w:rPr>
          <w:szCs w:val="18"/>
        </w:rPr>
        <w:t>+</w:t>
      </w:r>
      <w:r w:rsidR="000D1A75">
        <w:rPr>
          <w:szCs w:val="18"/>
        </w:rPr>
        <w:t xml:space="preserve"> </w:t>
      </w:r>
      <w:r w:rsidR="00AA752B">
        <w:rPr>
          <w:szCs w:val="18"/>
        </w:rPr>
        <w:t>years</w:t>
      </w:r>
      <w:r w:rsidR="000D1A75">
        <w:rPr>
          <w:szCs w:val="18"/>
        </w:rPr>
        <w:t xml:space="preserve"> of </w:t>
      </w:r>
      <w:r w:rsidR="00AA752B">
        <w:rPr>
          <w:szCs w:val="18"/>
        </w:rPr>
        <w:t>experience on Front-End</w:t>
      </w:r>
    </w:p>
    <w:p w14:paraId="7EECDD1C" w14:textId="5FEB6FA5" w:rsidR="00D453C6" w:rsidRDefault="00AA752B" w:rsidP="00D453C6">
      <w:pPr>
        <w:pStyle w:val="Normal1"/>
        <w:spacing w:after="120"/>
      </w:pPr>
      <w:r w:rsidRPr="006555A2">
        <w:t xml:space="preserve">Good knowledge of JavaScript, </w:t>
      </w:r>
      <w:r w:rsidRPr="006555A2">
        <w:rPr>
          <w:color w:val="00000A"/>
        </w:rPr>
        <w:t xml:space="preserve">experience in </w:t>
      </w:r>
      <w:r w:rsidRPr="006555A2">
        <w:rPr>
          <w:color w:val="auto"/>
        </w:rPr>
        <w:t>AngularJS</w:t>
      </w:r>
      <w:r>
        <w:rPr>
          <w:color w:val="auto"/>
        </w:rPr>
        <w:t xml:space="preserve"> and React JS</w:t>
      </w:r>
      <w:r w:rsidRPr="006555A2">
        <w:t xml:space="preserve">. Well played with CSS/SCSS and HTML. </w:t>
      </w:r>
      <w:r w:rsidR="00792463">
        <w:t xml:space="preserve">Enough </w:t>
      </w:r>
      <w:r>
        <w:t>experience</w:t>
      </w:r>
      <w:r w:rsidR="00792463">
        <w:t xml:space="preserve"> </w:t>
      </w:r>
      <w:r>
        <w:t>on Bootstrap, Ant Design</w:t>
      </w:r>
      <w:r w:rsidR="000D1A75">
        <w:t>, and enough experience on Angular Material UI</w:t>
      </w:r>
      <w:r w:rsidR="00D453C6">
        <w:t>.</w:t>
      </w:r>
    </w:p>
    <w:p w14:paraId="662707E6" w14:textId="56A1808C" w:rsidR="00D453C6" w:rsidRDefault="00D453C6" w:rsidP="00D453C6">
      <w:pPr>
        <w:pStyle w:val="Normal1"/>
        <w:spacing w:after="120"/>
      </w:pPr>
      <w:r>
        <w:t xml:space="preserve">Some skills on React Native </w:t>
      </w:r>
      <w:r w:rsidR="00C000A9">
        <w:t>and Firebase</w:t>
      </w:r>
    </w:p>
    <w:p w14:paraId="4570E99E" w14:textId="200F1D89" w:rsidR="004D77AD" w:rsidRPr="008E4D1C" w:rsidRDefault="004D77AD" w:rsidP="00D453C6">
      <w:pPr>
        <w:pStyle w:val="Normal1"/>
        <w:spacing w:after="120"/>
      </w:pPr>
      <w:r w:rsidRPr="008E4D1C">
        <w:t>Technical Skills</w:t>
      </w:r>
    </w:p>
    <w:p w14:paraId="17BF3BAD" w14:textId="3A3450AF" w:rsidR="004D77AD" w:rsidRPr="000D1A75" w:rsidRDefault="004D77AD" w:rsidP="001E78F3">
      <w:pPr>
        <w:pStyle w:val="Note"/>
        <w:rPr>
          <w:rFonts w:cs="Arial"/>
          <w:b w:val="0"/>
          <w:bCs/>
          <w:i/>
          <w:iCs/>
          <w:noProof/>
        </w:rPr>
      </w:pPr>
      <w:r w:rsidRPr="006F47AA">
        <w:rPr>
          <w:i/>
        </w:rPr>
        <w:t>Programming languages and technologies</w:t>
      </w:r>
      <w:r w:rsidR="001C1A26" w:rsidRPr="006F47AA">
        <w:rPr>
          <w:i/>
        </w:rPr>
        <w:t>:</w:t>
      </w:r>
      <w:r w:rsidR="001E78F3">
        <w:t xml:space="preserve">  </w:t>
      </w:r>
      <w:r w:rsidR="000D1A75" w:rsidRPr="000D1A75">
        <w:rPr>
          <w:b w:val="0"/>
          <w:bCs/>
          <w:i/>
          <w:iCs/>
        </w:rPr>
        <w:t>HTML/CSS/Java</w:t>
      </w:r>
      <w:r w:rsidR="000D1A75">
        <w:rPr>
          <w:b w:val="0"/>
          <w:bCs/>
          <w:i/>
          <w:iCs/>
        </w:rPr>
        <w:t>S</w:t>
      </w:r>
      <w:r w:rsidR="000D1A75" w:rsidRPr="000D1A75">
        <w:rPr>
          <w:b w:val="0"/>
          <w:bCs/>
          <w:i/>
          <w:iCs/>
        </w:rPr>
        <w:t>cript, Node JS, MongoDB</w:t>
      </w:r>
    </w:p>
    <w:p w14:paraId="1E611731" w14:textId="63A92758" w:rsidR="004D77AD" w:rsidRPr="000D1A75" w:rsidRDefault="004D77AD" w:rsidP="001E78F3">
      <w:pPr>
        <w:pStyle w:val="Note"/>
        <w:rPr>
          <w:b w:val="0"/>
          <w:bCs/>
          <w:iCs/>
        </w:rPr>
      </w:pPr>
      <w:r w:rsidRPr="006F47AA">
        <w:rPr>
          <w:i/>
        </w:rPr>
        <w:t xml:space="preserve">Operating Systems: </w:t>
      </w:r>
      <w:r w:rsidR="000D1A75" w:rsidRPr="000D1A75">
        <w:rPr>
          <w:b w:val="0"/>
          <w:bCs/>
          <w:i/>
        </w:rPr>
        <w:t>Windows</w:t>
      </w:r>
    </w:p>
    <w:p w14:paraId="0DC38740" w14:textId="614C59FE" w:rsidR="00BC7994" w:rsidRPr="000D1A75" w:rsidRDefault="004D77AD" w:rsidP="001E78F3">
      <w:pPr>
        <w:pStyle w:val="Note"/>
        <w:rPr>
          <w:b w:val="0"/>
          <w:bCs/>
          <w:iCs/>
        </w:rPr>
      </w:pPr>
      <w:r w:rsidRPr="006F47AA">
        <w:rPr>
          <w:i/>
        </w:rPr>
        <w:t>Programming practices</w:t>
      </w:r>
      <w:r w:rsidR="001C1A26" w:rsidRPr="006F47AA">
        <w:rPr>
          <w:i/>
        </w:rPr>
        <w:t>:</w:t>
      </w:r>
      <w:r w:rsidR="000D1A75">
        <w:rPr>
          <w:i/>
        </w:rPr>
        <w:t xml:space="preserve"> </w:t>
      </w:r>
      <w:r w:rsidR="000D1A75" w:rsidRPr="000D1A75">
        <w:rPr>
          <w:b w:val="0"/>
          <w:bCs/>
          <w:i/>
        </w:rPr>
        <w:t>SOLID, MVC</w:t>
      </w:r>
    </w:p>
    <w:p w14:paraId="21284A90" w14:textId="5F8F7C68" w:rsidR="004D77AD" w:rsidRPr="006F47AA" w:rsidRDefault="004D77AD" w:rsidP="001E78F3">
      <w:pPr>
        <w:pStyle w:val="Note"/>
        <w:rPr>
          <w:i/>
        </w:rPr>
      </w:pPr>
      <w:r w:rsidRPr="006F47AA">
        <w:rPr>
          <w:i/>
        </w:rPr>
        <w:t xml:space="preserve">Frameworks and Libraries: </w:t>
      </w:r>
      <w:r w:rsidR="000D1A75" w:rsidRPr="000D1A75">
        <w:rPr>
          <w:b w:val="0"/>
          <w:bCs/>
          <w:i/>
          <w:iCs/>
        </w:rPr>
        <w:t>Angular JS, React JS,</w:t>
      </w:r>
      <w:r w:rsidR="00BA6B0C">
        <w:rPr>
          <w:b w:val="0"/>
          <w:bCs/>
          <w:i/>
          <w:iCs/>
        </w:rPr>
        <w:t xml:space="preserve"> </w:t>
      </w:r>
      <w:r w:rsidR="000D1A75">
        <w:rPr>
          <w:b w:val="0"/>
          <w:bCs/>
          <w:i/>
          <w:iCs/>
        </w:rPr>
        <w:t>Express</w:t>
      </w:r>
      <w:r w:rsidR="00BA6B0C">
        <w:rPr>
          <w:b w:val="0"/>
          <w:bCs/>
          <w:i/>
          <w:iCs/>
        </w:rPr>
        <w:t>.js, Passport JS, Mongoose, Bootstrap, And Design, Angular Material UI</w:t>
      </w:r>
      <w:r w:rsidR="00E20857">
        <w:rPr>
          <w:b w:val="0"/>
          <w:bCs/>
          <w:i/>
          <w:iCs/>
        </w:rPr>
        <w:t>, React Native, Firebase</w:t>
      </w:r>
    </w:p>
    <w:p w14:paraId="21C14584" w14:textId="38922369" w:rsidR="004D77AD" w:rsidRPr="00BA6B0C" w:rsidRDefault="004D77AD" w:rsidP="001E78F3">
      <w:pPr>
        <w:pStyle w:val="Note"/>
        <w:rPr>
          <w:rFonts w:cs="Arial"/>
          <w:b w:val="0"/>
          <w:bCs/>
          <w:i/>
          <w:noProof/>
        </w:rPr>
      </w:pPr>
      <w:r w:rsidRPr="006F47AA">
        <w:rPr>
          <w:i/>
        </w:rPr>
        <w:t>Development Environments and Tools</w:t>
      </w:r>
      <w:r w:rsidR="001C1A26" w:rsidRPr="006F47AA">
        <w:rPr>
          <w:rFonts w:cs="Arial"/>
          <w:i/>
          <w:noProof/>
        </w:rPr>
        <w:t>:</w:t>
      </w:r>
      <w:r w:rsidR="00BA6B0C" w:rsidRPr="00BA6B0C">
        <w:rPr>
          <w:rFonts w:cs="Arial"/>
          <w:i/>
          <w:szCs w:val="18"/>
        </w:rPr>
        <w:t xml:space="preserve"> </w:t>
      </w:r>
      <w:r w:rsidR="00BA6B0C" w:rsidRPr="00BA6B0C">
        <w:rPr>
          <w:rFonts w:cs="Arial"/>
          <w:b w:val="0"/>
          <w:bCs/>
          <w:i/>
          <w:szCs w:val="18"/>
        </w:rPr>
        <w:t>Microsoft Visual Studio</w:t>
      </w:r>
      <w:r w:rsidR="00BA6B0C">
        <w:rPr>
          <w:rFonts w:cs="Arial"/>
          <w:b w:val="0"/>
          <w:bCs/>
          <w:i/>
          <w:szCs w:val="18"/>
        </w:rPr>
        <w:t xml:space="preserve">, </w:t>
      </w:r>
      <w:r w:rsidR="00BA6B0C" w:rsidRPr="00BA6B0C">
        <w:rPr>
          <w:rFonts w:cs="Arial"/>
          <w:b w:val="0"/>
          <w:bCs/>
          <w:i/>
          <w:szCs w:val="18"/>
        </w:rPr>
        <w:t>WebStorm</w:t>
      </w:r>
    </w:p>
    <w:p w14:paraId="0E948C35" w14:textId="2B1F8E47" w:rsidR="00BC7994" w:rsidRPr="006F47AA" w:rsidRDefault="004D77AD" w:rsidP="001E78F3">
      <w:pPr>
        <w:pStyle w:val="Note"/>
        <w:rPr>
          <w:i/>
        </w:rPr>
      </w:pPr>
      <w:r w:rsidRPr="006F47AA">
        <w:rPr>
          <w:i/>
        </w:rPr>
        <w:t xml:space="preserve">Application/Web Servers: </w:t>
      </w:r>
      <w:r w:rsidR="00BA6B0C" w:rsidRPr="00BA6B0C">
        <w:rPr>
          <w:b w:val="0"/>
          <w:bCs/>
          <w:i/>
        </w:rPr>
        <w:t>Heroku</w:t>
      </w:r>
    </w:p>
    <w:p w14:paraId="73D38A05" w14:textId="77777777" w:rsidR="00BC7994" w:rsidRPr="006F47AA" w:rsidRDefault="004D77AD" w:rsidP="001E78F3">
      <w:pPr>
        <w:pStyle w:val="Note"/>
        <w:rPr>
          <w:i/>
        </w:rPr>
      </w:pPr>
      <w:r w:rsidRPr="006F47AA">
        <w:rPr>
          <w:i/>
        </w:rPr>
        <w:t xml:space="preserve">UML </w:t>
      </w:r>
      <w:bookmarkStart w:id="0" w:name="OLE_LINK1"/>
      <w:r w:rsidRPr="006F47AA">
        <w:rPr>
          <w:i/>
        </w:rPr>
        <w:t>Modeling</w:t>
      </w:r>
      <w:bookmarkEnd w:id="0"/>
      <w:r w:rsidRPr="006F47AA">
        <w:rPr>
          <w:i/>
        </w:rPr>
        <w:t xml:space="preserve">: </w:t>
      </w:r>
    </w:p>
    <w:p w14:paraId="1562C792" w14:textId="2D9BAD40" w:rsidR="004D77AD" w:rsidRPr="00BA6B0C" w:rsidRDefault="004D77AD" w:rsidP="001E78F3">
      <w:pPr>
        <w:pStyle w:val="Note"/>
        <w:rPr>
          <w:b w:val="0"/>
          <w:bCs/>
          <w:i/>
        </w:rPr>
      </w:pPr>
      <w:r w:rsidRPr="006F47AA">
        <w:rPr>
          <w:i/>
        </w:rPr>
        <w:t xml:space="preserve">Source Control: </w:t>
      </w:r>
      <w:r w:rsidR="00BA6B0C" w:rsidRPr="00BA6B0C">
        <w:rPr>
          <w:rFonts w:cs="Arial"/>
          <w:b w:val="0"/>
          <w:bCs/>
          <w:i/>
          <w:szCs w:val="18"/>
        </w:rPr>
        <w:t>Git, Bitbucket</w:t>
      </w:r>
    </w:p>
    <w:p w14:paraId="315DFDD5" w14:textId="38306FFB" w:rsidR="00BA6B0C" w:rsidRPr="00BA6B0C" w:rsidRDefault="00BA6B0C" w:rsidP="00BA6B0C">
      <w:pPr>
        <w:spacing w:after="120"/>
        <w:rPr>
          <w:rFonts w:cs="Arial"/>
          <w:i/>
          <w:szCs w:val="18"/>
        </w:rPr>
      </w:pPr>
      <w:r w:rsidRPr="002406C0">
        <w:rPr>
          <w:rFonts w:eastAsia="Arial" w:cs="Arial"/>
          <w:b/>
          <w:i/>
          <w:szCs w:val="18"/>
        </w:rPr>
        <w:t xml:space="preserve">Package Managers: </w:t>
      </w:r>
      <w:r>
        <w:rPr>
          <w:rFonts w:eastAsia="Arial" w:cs="Arial"/>
          <w:i/>
          <w:szCs w:val="18"/>
        </w:rPr>
        <w:t>NPM</w:t>
      </w:r>
    </w:p>
    <w:p w14:paraId="4CFE7023" w14:textId="1ED9A1E5" w:rsidR="001C1A26" w:rsidRDefault="004D77AD" w:rsidP="006F47AA">
      <w:pPr>
        <w:pStyle w:val="Note"/>
        <w:rPr>
          <w:rFonts w:cs="Arial"/>
          <w:b w:val="0"/>
          <w:color w:val="548DD4"/>
        </w:rPr>
      </w:pPr>
      <w:r w:rsidRPr="006F47AA">
        <w:rPr>
          <w:i/>
        </w:rPr>
        <w:t xml:space="preserve">Database: </w:t>
      </w:r>
      <w:r w:rsidR="00BA6B0C" w:rsidRPr="00BA6B0C">
        <w:rPr>
          <w:b w:val="0"/>
          <w:bCs/>
          <w:i/>
        </w:rPr>
        <w:t>MongoDB</w:t>
      </w:r>
    </w:p>
    <w:p w14:paraId="5820C9E7" w14:textId="77777777" w:rsidR="00A736E0" w:rsidRDefault="00A736E0" w:rsidP="00B8003D">
      <w:pPr>
        <w:pStyle w:val="Subheader"/>
      </w:pPr>
      <w:r w:rsidRPr="000170BB">
        <w:t xml:space="preserve">Professional </w:t>
      </w:r>
      <w:r w:rsidRPr="00B8003D">
        <w:t>Experience</w:t>
      </w:r>
    </w:p>
    <w:p w14:paraId="7CEE7EED" w14:textId="77777777" w:rsidR="006F47AA" w:rsidRDefault="006F47AA" w:rsidP="006F47AA">
      <w:pPr>
        <w:pStyle w:val="Note"/>
        <w:sectPr w:rsidR="006F47AA" w:rsidSect="00720027">
          <w:headerReference w:type="default" r:id="rId7"/>
          <w:footerReference w:type="default" r:id="rId8"/>
          <w:pgSz w:w="12240" w:h="15840"/>
          <w:pgMar w:top="1440" w:right="1530" w:bottom="1440" w:left="1800" w:header="624" w:footer="720" w:gutter="0"/>
          <w:cols w:space="720"/>
          <w:docGrid w:linePitch="360"/>
        </w:sectPr>
      </w:pPr>
    </w:p>
    <w:p w14:paraId="64884C65" w14:textId="20CF3708" w:rsidR="006F47AA" w:rsidRDefault="00012B6E" w:rsidP="00F24517">
      <w:pPr>
        <w:pStyle w:val="leftIndent"/>
        <w:sectPr w:rsidR="006F47AA" w:rsidSect="00E1610E">
          <w:type w:val="continuous"/>
          <w:pgSz w:w="12240" w:h="15840"/>
          <w:pgMar w:top="1440" w:right="1530" w:bottom="1440" w:left="1800" w:header="624" w:footer="720" w:gutter="0"/>
          <w:cols w:space="720"/>
          <w:docGrid w:linePitch="360"/>
        </w:sectPr>
      </w:pPr>
      <w:proofErr w:type="spellStart"/>
      <w:r>
        <w:t>Exadel</w:t>
      </w:r>
      <w:proofErr w:type="spellEnd"/>
      <w:r>
        <w:t xml:space="preserve"> </w:t>
      </w:r>
      <w:hyperlink r:id="rId9" w:history="1">
        <w:r w:rsidRPr="00523C58">
          <w:rPr>
            <w:rStyle w:val="a3"/>
            <w:rFonts w:cs="Arial"/>
          </w:rPr>
          <w:t>www.exadel.com</w:t>
        </w:r>
      </w:hyperlink>
      <w:r w:rsidR="00F76890">
        <w:tab/>
      </w:r>
      <w:r w:rsidR="008C36E9">
        <w:t xml:space="preserve"> </w:t>
      </w:r>
      <w:r w:rsidR="002E65E7">
        <w:t>02.2022</w:t>
      </w:r>
      <w:r w:rsidR="006F47AA" w:rsidRPr="00F24517">
        <w:t xml:space="preserve"> </w:t>
      </w:r>
      <w:proofErr w:type="gramStart"/>
      <w:r w:rsidR="00392DE5">
        <w:t>–</w:t>
      </w:r>
      <w:r w:rsidR="006F47AA" w:rsidRPr="00F24517">
        <w:t xml:space="preserve"> </w:t>
      </w:r>
      <w:r w:rsidR="002E65E7">
        <w:t xml:space="preserve"> 04</w:t>
      </w:r>
      <w:proofErr w:type="gramEnd"/>
      <w:r w:rsidR="002E65E7">
        <w:t>.2022</w:t>
      </w:r>
    </w:p>
    <w:p w14:paraId="5BE7BA19" w14:textId="09B93E1F" w:rsidR="00C83B52" w:rsidRPr="006F47AA" w:rsidRDefault="00F76890" w:rsidP="006F47AA">
      <w:pPr>
        <w:pStyle w:val="Note"/>
      </w:pPr>
      <w:r w:rsidRPr="006F47AA">
        <w:t>Position:</w:t>
      </w:r>
      <w:r w:rsidR="00BA6B0C">
        <w:t xml:space="preserve"> </w:t>
      </w:r>
      <w:r w:rsidR="00792463">
        <w:rPr>
          <w:b w:val="0"/>
          <w:bCs/>
        </w:rPr>
        <w:t>Full-stack Developer</w:t>
      </w:r>
    </w:p>
    <w:p w14:paraId="63DB3123" w14:textId="4BCC1001" w:rsidR="00392DE5" w:rsidRDefault="00BC7994" w:rsidP="006F47AA">
      <w:pPr>
        <w:pStyle w:val="Note"/>
      </w:pPr>
      <w:r w:rsidRPr="006F47AA">
        <w:t>Project</w:t>
      </w:r>
      <w:r w:rsidR="00392DE5">
        <w:t>:</w:t>
      </w:r>
      <w:r w:rsidR="00247AAD">
        <w:t xml:space="preserve"> </w:t>
      </w:r>
      <w:proofErr w:type="spellStart"/>
      <w:r w:rsidR="00792463">
        <w:rPr>
          <w:b w:val="0"/>
          <w:bCs/>
        </w:rPr>
        <w:t>Budgetify</w:t>
      </w:r>
      <w:proofErr w:type="spellEnd"/>
      <w:r w:rsidR="00792463">
        <w:rPr>
          <w:b w:val="0"/>
          <w:bCs/>
        </w:rPr>
        <w:t xml:space="preserve"> (Web App)</w:t>
      </w:r>
    </w:p>
    <w:p w14:paraId="4343DECB" w14:textId="77777777" w:rsidR="002E65E7" w:rsidRDefault="00BC7994" w:rsidP="006F47AA">
      <w:pPr>
        <w:pStyle w:val="Note"/>
      </w:pPr>
      <w:r w:rsidRPr="006F47AA">
        <w:t>Responsibilities</w:t>
      </w:r>
      <w:r w:rsidR="00805906" w:rsidRPr="006F47AA">
        <w:t xml:space="preserve"> included</w:t>
      </w:r>
      <w:r w:rsidRPr="006F47AA">
        <w:t>:</w:t>
      </w:r>
      <w:r w:rsidR="002E65E7">
        <w:t xml:space="preserve"> </w:t>
      </w:r>
    </w:p>
    <w:p w14:paraId="180178F5" w14:textId="77777777" w:rsidR="00247AAD" w:rsidRDefault="002E65E7" w:rsidP="006F47AA">
      <w:pPr>
        <w:pStyle w:val="Note"/>
        <w:rPr>
          <w:b w:val="0"/>
          <w:bCs/>
        </w:rPr>
      </w:pPr>
      <w:r w:rsidRPr="002E65E7">
        <w:rPr>
          <w:b w:val="0"/>
          <w:bCs/>
        </w:rPr>
        <w:t xml:space="preserve">New features development, </w:t>
      </w:r>
    </w:p>
    <w:p w14:paraId="6AF906AB" w14:textId="01343EF2" w:rsidR="00BC7994" w:rsidRDefault="002E65E7" w:rsidP="006F47AA">
      <w:pPr>
        <w:pStyle w:val="Note"/>
        <w:rPr>
          <w:b w:val="0"/>
          <w:bCs/>
        </w:rPr>
      </w:pPr>
      <w:r w:rsidRPr="002E65E7">
        <w:rPr>
          <w:b w:val="0"/>
          <w:bCs/>
        </w:rPr>
        <w:t>A lot of works with styling</w:t>
      </w:r>
      <w:r w:rsidR="00247AAD">
        <w:rPr>
          <w:b w:val="0"/>
          <w:bCs/>
        </w:rPr>
        <w:t>,</w:t>
      </w:r>
    </w:p>
    <w:p w14:paraId="4C5F6C4E" w14:textId="156DFCA5" w:rsidR="00612836" w:rsidRDefault="00612836" w:rsidP="006F47AA">
      <w:pPr>
        <w:pStyle w:val="Note"/>
        <w:rPr>
          <w:b w:val="0"/>
          <w:bCs/>
        </w:rPr>
      </w:pPr>
      <w:r>
        <w:rPr>
          <w:b w:val="0"/>
          <w:bCs/>
        </w:rPr>
        <w:t>Creating models, services, controllers, helper functions on backend</w:t>
      </w:r>
    </w:p>
    <w:p w14:paraId="4B1A7D00" w14:textId="56A04C32" w:rsidR="00247AAD" w:rsidRPr="006F47AA" w:rsidRDefault="00247AAD" w:rsidP="006F47AA">
      <w:pPr>
        <w:pStyle w:val="Note"/>
      </w:pPr>
      <w:r>
        <w:rPr>
          <w:b w:val="0"/>
          <w:bCs/>
        </w:rPr>
        <w:t>Communication in English with team members and customer</w:t>
      </w:r>
    </w:p>
    <w:p w14:paraId="6E81D118" w14:textId="07F44544" w:rsidR="00BC7994" w:rsidRDefault="00BC7994" w:rsidP="006F47AA">
      <w:pPr>
        <w:pStyle w:val="Note"/>
        <w:rPr>
          <w:rFonts w:eastAsia="Arial"/>
          <w:b w:val="0"/>
          <w:bCs/>
          <w:color w:val="000000"/>
          <w:szCs w:val="18"/>
        </w:rPr>
      </w:pPr>
      <w:r w:rsidRPr="006F47AA">
        <w:t>Environment</w:t>
      </w:r>
      <w:r w:rsidR="00805906" w:rsidRPr="006F47AA">
        <w:t>:</w:t>
      </w:r>
      <w:r w:rsidR="002E65E7" w:rsidRPr="002E65E7">
        <w:rPr>
          <w:rFonts w:eastAsia="Arial"/>
          <w:color w:val="000000"/>
          <w:szCs w:val="18"/>
        </w:rPr>
        <w:t xml:space="preserve"> </w:t>
      </w:r>
      <w:r w:rsidR="002E65E7" w:rsidRPr="002E65E7">
        <w:rPr>
          <w:rFonts w:eastAsia="Arial"/>
          <w:b w:val="0"/>
          <w:bCs/>
          <w:color w:val="000000"/>
          <w:szCs w:val="18"/>
        </w:rPr>
        <w:t xml:space="preserve">HTML5, SCSS, </w:t>
      </w:r>
      <w:r w:rsidR="002E65E7">
        <w:rPr>
          <w:rFonts w:eastAsia="Arial"/>
          <w:b w:val="0"/>
          <w:bCs/>
          <w:color w:val="000000"/>
          <w:szCs w:val="18"/>
        </w:rPr>
        <w:t>Angular JS, Node JS</w:t>
      </w:r>
      <w:r w:rsidR="002E65E7" w:rsidRPr="002E65E7">
        <w:rPr>
          <w:rFonts w:eastAsia="Arial"/>
          <w:b w:val="0"/>
          <w:bCs/>
          <w:color w:val="000000"/>
          <w:szCs w:val="18"/>
        </w:rPr>
        <w:t xml:space="preserve">, </w:t>
      </w:r>
      <w:proofErr w:type="spellStart"/>
      <w:r w:rsidR="002E65E7" w:rsidRPr="002E65E7">
        <w:rPr>
          <w:rFonts w:eastAsia="Arial"/>
          <w:b w:val="0"/>
          <w:bCs/>
          <w:color w:val="000000"/>
          <w:szCs w:val="18"/>
        </w:rPr>
        <w:t>R</w:t>
      </w:r>
      <w:r w:rsidR="002E65E7">
        <w:rPr>
          <w:rFonts w:eastAsia="Arial"/>
          <w:b w:val="0"/>
          <w:bCs/>
          <w:color w:val="000000"/>
          <w:szCs w:val="18"/>
        </w:rPr>
        <w:t>x</w:t>
      </w:r>
      <w:r w:rsidR="00247AAD">
        <w:rPr>
          <w:rFonts w:eastAsia="Arial"/>
          <w:b w:val="0"/>
          <w:bCs/>
          <w:color w:val="000000"/>
          <w:szCs w:val="18"/>
        </w:rPr>
        <w:t>JS</w:t>
      </w:r>
      <w:proofErr w:type="spellEnd"/>
      <w:r w:rsidR="002E65E7" w:rsidRPr="002E65E7">
        <w:rPr>
          <w:rFonts w:eastAsia="Arial"/>
          <w:b w:val="0"/>
          <w:bCs/>
          <w:color w:val="000000"/>
          <w:szCs w:val="18"/>
        </w:rPr>
        <w:t>,</w:t>
      </w:r>
      <w:r w:rsidR="00612836">
        <w:rPr>
          <w:rFonts w:eastAsia="Arial"/>
          <w:b w:val="0"/>
          <w:bCs/>
          <w:color w:val="000000"/>
          <w:szCs w:val="18"/>
        </w:rPr>
        <w:t xml:space="preserve"> </w:t>
      </w:r>
      <w:proofErr w:type="gramStart"/>
      <w:r w:rsidR="00612836">
        <w:rPr>
          <w:rFonts w:eastAsia="Arial"/>
          <w:b w:val="0"/>
          <w:bCs/>
          <w:color w:val="000000"/>
          <w:szCs w:val="18"/>
        </w:rPr>
        <w:t>Express ,</w:t>
      </w:r>
      <w:proofErr w:type="gramEnd"/>
      <w:r w:rsidR="00612836">
        <w:rPr>
          <w:rFonts w:eastAsia="Arial"/>
          <w:b w:val="0"/>
          <w:bCs/>
          <w:color w:val="000000"/>
          <w:szCs w:val="18"/>
        </w:rPr>
        <w:t xml:space="preserve"> </w:t>
      </w:r>
      <w:proofErr w:type="spellStart"/>
      <w:r w:rsidR="00612836">
        <w:rPr>
          <w:rFonts w:eastAsia="Arial"/>
          <w:b w:val="0"/>
          <w:bCs/>
          <w:color w:val="000000"/>
          <w:szCs w:val="18"/>
        </w:rPr>
        <w:t>MongoDb</w:t>
      </w:r>
      <w:proofErr w:type="spellEnd"/>
    </w:p>
    <w:p w14:paraId="002F0F2A" w14:textId="67D83AE7" w:rsidR="008A28F0" w:rsidRDefault="008A28F0" w:rsidP="006F47AA">
      <w:pPr>
        <w:pStyle w:val="Note"/>
        <w:rPr>
          <w:rFonts w:eastAsia="Arial"/>
          <w:b w:val="0"/>
          <w:bCs/>
          <w:color w:val="000000"/>
          <w:szCs w:val="18"/>
        </w:rPr>
      </w:pPr>
    </w:p>
    <w:p w14:paraId="79F71A25" w14:textId="0F3FF0A7" w:rsidR="00792463" w:rsidRDefault="00792463" w:rsidP="00792463">
      <w:pPr>
        <w:pStyle w:val="leftIndent"/>
        <w:sectPr w:rsidR="00792463" w:rsidSect="00E1610E">
          <w:type w:val="continuous"/>
          <w:pgSz w:w="12240" w:h="15840"/>
          <w:pgMar w:top="1440" w:right="1530" w:bottom="1440" w:left="1800" w:header="624" w:footer="720" w:gutter="0"/>
          <w:cols w:space="720"/>
          <w:docGrid w:linePitch="360"/>
        </w:sectPr>
      </w:pPr>
      <w:proofErr w:type="spellStart"/>
      <w:r>
        <w:t>Exadel</w:t>
      </w:r>
      <w:proofErr w:type="spellEnd"/>
      <w:r>
        <w:t xml:space="preserve"> </w:t>
      </w:r>
      <w:hyperlink r:id="rId10" w:history="1">
        <w:r w:rsidRPr="00523C58">
          <w:rPr>
            <w:rStyle w:val="a3"/>
            <w:rFonts w:cs="Arial"/>
          </w:rPr>
          <w:t>www.exadel.com</w:t>
        </w:r>
      </w:hyperlink>
      <w:r>
        <w:tab/>
        <w:t xml:space="preserve"> 0</w:t>
      </w:r>
      <w:r w:rsidR="00165F3C">
        <w:t>6</w:t>
      </w:r>
      <w:r>
        <w:t>.2022</w:t>
      </w:r>
      <w:r w:rsidRPr="00F24517">
        <w:t xml:space="preserve"> </w:t>
      </w:r>
      <w:proofErr w:type="gramStart"/>
      <w:r>
        <w:t>–</w:t>
      </w:r>
      <w:r w:rsidRPr="00F24517">
        <w:t xml:space="preserve"> </w:t>
      </w:r>
      <w:r>
        <w:t xml:space="preserve"> 0</w:t>
      </w:r>
      <w:r w:rsidR="00165F3C">
        <w:t>8</w:t>
      </w:r>
      <w:proofErr w:type="gramEnd"/>
      <w:r>
        <w:t>.2022</w:t>
      </w:r>
    </w:p>
    <w:p w14:paraId="17B2EBAA" w14:textId="25FA32A5" w:rsidR="00792463" w:rsidRPr="006F47AA" w:rsidRDefault="00792463" w:rsidP="00792463">
      <w:pPr>
        <w:pStyle w:val="Note"/>
      </w:pPr>
      <w:r w:rsidRPr="006F47AA">
        <w:t>Position:</w:t>
      </w:r>
      <w:r>
        <w:t xml:space="preserve"> </w:t>
      </w:r>
      <w:r>
        <w:rPr>
          <w:b w:val="0"/>
          <w:bCs/>
        </w:rPr>
        <w:t>Full-stack Developer</w:t>
      </w:r>
      <w:r w:rsidR="00612836">
        <w:rPr>
          <w:b w:val="0"/>
          <w:bCs/>
        </w:rPr>
        <w:t xml:space="preserve"> (during mentorship)</w:t>
      </w:r>
    </w:p>
    <w:p w14:paraId="460793BA" w14:textId="0461B8E7" w:rsidR="00792463" w:rsidRDefault="00792463" w:rsidP="00792463">
      <w:pPr>
        <w:pStyle w:val="Note"/>
      </w:pPr>
      <w:r w:rsidRPr="006F47AA">
        <w:t>Project</w:t>
      </w:r>
      <w:r>
        <w:t xml:space="preserve">: </w:t>
      </w:r>
      <w:r>
        <w:rPr>
          <w:b w:val="0"/>
          <w:bCs/>
        </w:rPr>
        <w:t>Library Management</w:t>
      </w:r>
      <w:r w:rsidR="00FD2473">
        <w:rPr>
          <w:b w:val="0"/>
          <w:bCs/>
        </w:rPr>
        <w:t xml:space="preserve"> </w:t>
      </w:r>
      <w:r>
        <w:rPr>
          <w:b w:val="0"/>
          <w:bCs/>
        </w:rPr>
        <w:t>(Web App)</w:t>
      </w:r>
    </w:p>
    <w:p w14:paraId="2BBB1E8A" w14:textId="77777777" w:rsidR="00792463" w:rsidRDefault="00792463" w:rsidP="00792463">
      <w:pPr>
        <w:pStyle w:val="Note"/>
      </w:pPr>
      <w:r w:rsidRPr="006F47AA">
        <w:t>Responsibilities included:</w:t>
      </w:r>
      <w:r>
        <w:t xml:space="preserve"> </w:t>
      </w:r>
    </w:p>
    <w:p w14:paraId="448F510D" w14:textId="77777777" w:rsidR="00792463" w:rsidRDefault="00792463" w:rsidP="00792463">
      <w:pPr>
        <w:pStyle w:val="Note"/>
        <w:rPr>
          <w:b w:val="0"/>
          <w:bCs/>
        </w:rPr>
      </w:pPr>
      <w:r w:rsidRPr="002E65E7">
        <w:rPr>
          <w:b w:val="0"/>
          <w:bCs/>
        </w:rPr>
        <w:t xml:space="preserve">New features development, </w:t>
      </w:r>
    </w:p>
    <w:p w14:paraId="49252D0C" w14:textId="0A75B9E3" w:rsidR="00792463" w:rsidRDefault="00792463" w:rsidP="00792463">
      <w:pPr>
        <w:pStyle w:val="Note"/>
        <w:rPr>
          <w:b w:val="0"/>
          <w:bCs/>
        </w:rPr>
      </w:pPr>
      <w:r w:rsidRPr="002E65E7">
        <w:rPr>
          <w:b w:val="0"/>
          <w:bCs/>
        </w:rPr>
        <w:t>A lot of works with styling</w:t>
      </w:r>
      <w:r>
        <w:rPr>
          <w:b w:val="0"/>
          <w:bCs/>
        </w:rPr>
        <w:t>,</w:t>
      </w:r>
    </w:p>
    <w:p w14:paraId="6168FA0D" w14:textId="592B8AD0" w:rsidR="00612836" w:rsidRDefault="00612836" w:rsidP="00792463">
      <w:pPr>
        <w:pStyle w:val="Note"/>
        <w:rPr>
          <w:b w:val="0"/>
          <w:bCs/>
        </w:rPr>
      </w:pPr>
      <w:r>
        <w:rPr>
          <w:b w:val="0"/>
          <w:bCs/>
        </w:rPr>
        <w:t>Creating reusable components,</w:t>
      </w:r>
    </w:p>
    <w:p w14:paraId="7679247A" w14:textId="017E576D" w:rsidR="00612836" w:rsidRDefault="00612836" w:rsidP="00792463">
      <w:pPr>
        <w:pStyle w:val="Note"/>
        <w:rPr>
          <w:b w:val="0"/>
          <w:bCs/>
        </w:rPr>
      </w:pPr>
      <w:r>
        <w:rPr>
          <w:b w:val="0"/>
          <w:bCs/>
        </w:rPr>
        <w:t>Creating services to connect a front side of the project into the server,</w:t>
      </w:r>
    </w:p>
    <w:p w14:paraId="66ECB1B5" w14:textId="02A8811E" w:rsidR="00612836" w:rsidRDefault="00612836" w:rsidP="00792463">
      <w:pPr>
        <w:pStyle w:val="Note"/>
        <w:rPr>
          <w:b w:val="0"/>
          <w:bCs/>
        </w:rPr>
      </w:pPr>
      <w:r>
        <w:rPr>
          <w:b w:val="0"/>
          <w:bCs/>
        </w:rPr>
        <w:t>Creating models, services, controllers, helper functions on backend</w:t>
      </w:r>
    </w:p>
    <w:p w14:paraId="323E1095" w14:textId="77777777" w:rsidR="00792463" w:rsidRPr="006F47AA" w:rsidRDefault="00792463" w:rsidP="00792463">
      <w:pPr>
        <w:pStyle w:val="Note"/>
      </w:pPr>
      <w:r>
        <w:rPr>
          <w:b w:val="0"/>
          <w:bCs/>
        </w:rPr>
        <w:t>Communication in English with team members and customer</w:t>
      </w:r>
    </w:p>
    <w:p w14:paraId="120EFB33" w14:textId="0D60912D" w:rsidR="00792463" w:rsidRDefault="00792463" w:rsidP="00792463">
      <w:pPr>
        <w:pStyle w:val="Note"/>
        <w:rPr>
          <w:rFonts w:eastAsia="Arial"/>
          <w:b w:val="0"/>
          <w:bCs/>
          <w:color w:val="000000"/>
          <w:szCs w:val="18"/>
        </w:rPr>
      </w:pPr>
      <w:r w:rsidRPr="006F47AA">
        <w:t>Environment:</w:t>
      </w:r>
      <w:r w:rsidRPr="002E65E7">
        <w:rPr>
          <w:rFonts w:eastAsia="Arial"/>
          <w:color w:val="000000"/>
          <w:szCs w:val="18"/>
        </w:rPr>
        <w:t xml:space="preserve"> </w:t>
      </w:r>
      <w:r w:rsidRPr="002E65E7">
        <w:rPr>
          <w:rFonts w:eastAsia="Arial"/>
          <w:b w:val="0"/>
          <w:bCs/>
          <w:color w:val="000000"/>
          <w:szCs w:val="18"/>
        </w:rPr>
        <w:t xml:space="preserve">HTML5, SCSS, </w:t>
      </w:r>
      <w:r>
        <w:rPr>
          <w:rFonts w:eastAsia="Arial"/>
          <w:b w:val="0"/>
          <w:bCs/>
          <w:color w:val="000000"/>
          <w:szCs w:val="18"/>
        </w:rPr>
        <w:t>Angular JS, Node JS</w:t>
      </w:r>
      <w:r w:rsidRPr="002E65E7">
        <w:rPr>
          <w:rFonts w:eastAsia="Arial"/>
          <w:b w:val="0"/>
          <w:bCs/>
          <w:color w:val="000000"/>
          <w:szCs w:val="18"/>
        </w:rPr>
        <w:t xml:space="preserve">, </w:t>
      </w:r>
      <w:proofErr w:type="spellStart"/>
      <w:r w:rsidRPr="002E65E7">
        <w:rPr>
          <w:rFonts w:eastAsia="Arial"/>
          <w:b w:val="0"/>
          <w:bCs/>
          <w:color w:val="000000"/>
          <w:szCs w:val="18"/>
        </w:rPr>
        <w:t>R</w:t>
      </w:r>
      <w:r>
        <w:rPr>
          <w:rFonts w:eastAsia="Arial"/>
          <w:b w:val="0"/>
          <w:bCs/>
          <w:color w:val="000000"/>
          <w:szCs w:val="18"/>
        </w:rPr>
        <w:t>xJS</w:t>
      </w:r>
      <w:proofErr w:type="spellEnd"/>
      <w:r w:rsidRPr="002E65E7">
        <w:rPr>
          <w:rFonts w:eastAsia="Arial"/>
          <w:b w:val="0"/>
          <w:bCs/>
          <w:color w:val="000000"/>
          <w:szCs w:val="18"/>
        </w:rPr>
        <w:t>,</w:t>
      </w:r>
      <w:r w:rsidR="00612836">
        <w:rPr>
          <w:rFonts w:eastAsia="Arial"/>
          <w:b w:val="0"/>
          <w:bCs/>
          <w:color w:val="000000"/>
          <w:szCs w:val="18"/>
        </w:rPr>
        <w:t xml:space="preserve"> </w:t>
      </w:r>
      <w:proofErr w:type="spellStart"/>
      <w:r w:rsidR="00612836">
        <w:rPr>
          <w:rFonts w:eastAsia="Arial"/>
          <w:b w:val="0"/>
          <w:bCs/>
          <w:color w:val="000000"/>
          <w:szCs w:val="18"/>
        </w:rPr>
        <w:t>MongoDb</w:t>
      </w:r>
      <w:proofErr w:type="spellEnd"/>
    </w:p>
    <w:p w14:paraId="6D589272" w14:textId="77777777" w:rsidR="00792463" w:rsidRDefault="00792463" w:rsidP="006F47AA">
      <w:pPr>
        <w:pStyle w:val="Note"/>
        <w:rPr>
          <w:rFonts w:eastAsia="Arial"/>
          <w:b w:val="0"/>
          <w:bCs/>
          <w:color w:val="000000"/>
          <w:szCs w:val="18"/>
        </w:rPr>
      </w:pPr>
    </w:p>
    <w:p w14:paraId="296D0439" w14:textId="33DFBD97" w:rsidR="008A28F0" w:rsidRDefault="008A28F0" w:rsidP="008A28F0">
      <w:pPr>
        <w:pStyle w:val="leftIndent"/>
        <w:sectPr w:rsidR="008A28F0" w:rsidSect="00E1610E">
          <w:type w:val="continuous"/>
          <w:pgSz w:w="12240" w:h="15840"/>
          <w:pgMar w:top="1440" w:right="1530" w:bottom="1440" w:left="1800" w:header="624" w:footer="720" w:gutter="0"/>
          <w:cols w:space="720"/>
          <w:docGrid w:linePitch="360"/>
        </w:sectPr>
      </w:pPr>
      <w:proofErr w:type="spellStart"/>
      <w:r>
        <w:t>Marcossoft</w:t>
      </w:r>
      <w:proofErr w:type="spellEnd"/>
      <w:r>
        <w:t xml:space="preserve"> Ltd</w:t>
      </w:r>
      <w:r>
        <w:tab/>
        <w:t xml:space="preserve"> 09.2021</w:t>
      </w:r>
      <w:r w:rsidRPr="00F24517">
        <w:t xml:space="preserve"> </w:t>
      </w:r>
      <w:r>
        <w:t>–</w:t>
      </w:r>
      <w:r w:rsidRPr="00F24517">
        <w:t xml:space="preserve"> </w:t>
      </w:r>
      <w:r>
        <w:t>08.2022</w:t>
      </w:r>
    </w:p>
    <w:p w14:paraId="5647BA93" w14:textId="77777777" w:rsidR="008A28F0" w:rsidRPr="006F47AA" w:rsidRDefault="008A28F0" w:rsidP="008A28F0">
      <w:pPr>
        <w:pStyle w:val="Note"/>
      </w:pPr>
      <w:r w:rsidRPr="006F47AA">
        <w:t>Position:</w:t>
      </w:r>
      <w:r>
        <w:t xml:space="preserve"> </w:t>
      </w:r>
      <w:r w:rsidRPr="00247AAD">
        <w:rPr>
          <w:b w:val="0"/>
          <w:bCs/>
        </w:rPr>
        <w:t>Front-End Developer</w:t>
      </w:r>
    </w:p>
    <w:p w14:paraId="18CD7844" w14:textId="678B7B42" w:rsidR="008A28F0" w:rsidRDefault="008A28F0" w:rsidP="008A28F0">
      <w:pPr>
        <w:pStyle w:val="Note"/>
      </w:pPr>
      <w:r w:rsidRPr="006F47AA">
        <w:t>Project</w:t>
      </w:r>
      <w:r>
        <w:t xml:space="preserve">: </w:t>
      </w:r>
      <w:proofErr w:type="spellStart"/>
      <w:r>
        <w:rPr>
          <w:b w:val="0"/>
          <w:bCs/>
        </w:rPr>
        <w:t>MedPay</w:t>
      </w:r>
      <w:proofErr w:type="spellEnd"/>
      <w:r>
        <w:rPr>
          <w:b w:val="0"/>
          <w:bCs/>
        </w:rPr>
        <w:t xml:space="preserve"> (medical)</w:t>
      </w:r>
    </w:p>
    <w:p w14:paraId="1D8B7A88" w14:textId="77777777" w:rsidR="008A28F0" w:rsidRDefault="008A28F0" w:rsidP="008A28F0">
      <w:pPr>
        <w:pStyle w:val="Note"/>
      </w:pPr>
      <w:r w:rsidRPr="006F47AA">
        <w:t>Responsibilities included:</w:t>
      </w:r>
      <w:r>
        <w:t xml:space="preserve"> </w:t>
      </w:r>
    </w:p>
    <w:p w14:paraId="0AE8853B" w14:textId="77777777" w:rsidR="008A28F0" w:rsidRDefault="008A28F0" w:rsidP="008A28F0">
      <w:pPr>
        <w:pStyle w:val="Note"/>
        <w:rPr>
          <w:b w:val="0"/>
          <w:bCs/>
        </w:rPr>
      </w:pPr>
      <w:r w:rsidRPr="002E65E7">
        <w:rPr>
          <w:b w:val="0"/>
          <w:bCs/>
        </w:rPr>
        <w:t xml:space="preserve">New features development, </w:t>
      </w:r>
    </w:p>
    <w:p w14:paraId="154BE966" w14:textId="47298E15" w:rsidR="008A28F0" w:rsidRDefault="008A28F0" w:rsidP="008A28F0">
      <w:pPr>
        <w:pStyle w:val="Note"/>
        <w:rPr>
          <w:b w:val="0"/>
          <w:bCs/>
        </w:rPr>
      </w:pPr>
      <w:r w:rsidRPr="002E65E7">
        <w:rPr>
          <w:b w:val="0"/>
          <w:bCs/>
        </w:rPr>
        <w:t>A lot of works with styling</w:t>
      </w:r>
      <w:r>
        <w:rPr>
          <w:b w:val="0"/>
          <w:bCs/>
        </w:rPr>
        <w:t>,</w:t>
      </w:r>
    </w:p>
    <w:p w14:paraId="203C94A5" w14:textId="4DBE73B1" w:rsidR="008A28F0" w:rsidRDefault="008A28F0" w:rsidP="008A28F0">
      <w:pPr>
        <w:pStyle w:val="Note"/>
        <w:rPr>
          <w:b w:val="0"/>
          <w:bCs/>
        </w:rPr>
      </w:pPr>
      <w:r>
        <w:rPr>
          <w:b w:val="0"/>
          <w:bCs/>
        </w:rPr>
        <w:t>Creating reusable components</w:t>
      </w:r>
    </w:p>
    <w:p w14:paraId="5FCF1F94" w14:textId="5E3449E1" w:rsidR="008A28F0" w:rsidRDefault="008A28F0" w:rsidP="008A28F0">
      <w:pPr>
        <w:pStyle w:val="Note"/>
        <w:rPr>
          <w:b w:val="0"/>
          <w:bCs/>
        </w:rPr>
      </w:pPr>
      <w:r>
        <w:rPr>
          <w:b w:val="0"/>
          <w:bCs/>
        </w:rPr>
        <w:t>Creating new functions to make it more reliable</w:t>
      </w:r>
      <w:r w:rsidR="00525D38">
        <w:rPr>
          <w:b w:val="0"/>
          <w:bCs/>
        </w:rPr>
        <w:t>,</w:t>
      </w:r>
    </w:p>
    <w:p w14:paraId="1703245E" w14:textId="009BA6B6" w:rsidR="00525D38" w:rsidRDefault="00525D38" w:rsidP="008A28F0">
      <w:pPr>
        <w:pStyle w:val="Note"/>
        <w:rPr>
          <w:b w:val="0"/>
          <w:bCs/>
        </w:rPr>
      </w:pPr>
      <w:r>
        <w:rPr>
          <w:b w:val="0"/>
          <w:bCs/>
        </w:rPr>
        <w:t>Creating services for connecting it to the server</w:t>
      </w:r>
    </w:p>
    <w:p w14:paraId="208FAE8B" w14:textId="77777777" w:rsidR="00525D38" w:rsidRDefault="008A28F0" w:rsidP="008A28F0">
      <w:pPr>
        <w:pStyle w:val="Note"/>
        <w:rPr>
          <w:b w:val="0"/>
          <w:bCs/>
        </w:rPr>
      </w:pPr>
      <w:r>
        <w:rPr>
          <w:b w:val="0"/>
          <w:bCs/>
        </w:rPr>
        <w:t>Communication in English with team members and customer</w:t>
      </w:r>
    </w:p>
    <w:p w14:paraId="3918B023" w14:textId="50853002" w:rsidR="008A28F0" w:rsidRPr="00525D38" w:rsidRDefault="008A28F0" w:rsidP="008A28F0">
      <w:pPr>
        <w:pStyle w:val="Note"/>
        <w:rPr>
          <w:b w:val="0"/>
          <w:bCs/>
        </w:rPr>
      </w:pPr>
      <w:r w:rsidRPr="006F47AA">
        <w:t>Environment:</w:t>
      </w:r>
      <w:r w:rsidRPr="002E65E7">
        <w:rPr>
          <w:rFonts w:eastAsia="Arial"/>
          <w:color w:val="000000"/>
          <w:szCs w:val="18"/>
        </w:rPr>
        <w:t xml:space="preserve"> </w:t>
      </w:r>
      <w:r w:rsidRPr="002E65E7">
        <w:rPr>
          <w:rFonts w:eastAsia="Arial"/>
          <w:b w:val="0"/>
          <w:bCs/>
          <w:color w:val="000000"/>
          <w:szCs w:val="18"/>
        </w:rPr>
        <w:t xml:space="preserve">HTML5, CSS, </w:t>
      </w:r>
      <w:r>
        <w:rPr>
          <w:rFonts w:eastAsia="Arial"/>
          <w:b w:val="0"/>
          <w:bCs/>
          <w:color w:val="000000"/>
          <w:szCs w:val="18"/>
        </w:rPr>
        <w:t>React JS, Bootstrap, Ant Design</w:t>
      </w:r>
      <w:r w:rsidRPr="002E65E7">
        <w:rPr>
          <w:rFonts w:eastAsia="Arial"/>
          <w:b w:val="0"/>
          <w:bCs/>
          <w:color w:val="000000"/>
          <w:szCs w:val="18"/>
        </w:rPr>
        <w:t>,</w:t>
      </w:r>
      <w:r>
        <w:rPr>
          <w:rFonts w:eastAsia="Arial"/>
          <w:b w:val="0"/>
          <w:bCs/>
          <w:color w:val="000000"/>
          <w:szCs w:val="18"/>
        </w:rPr>
        <w:t xml:space="preserve"> Redux  </w:t>
      </w:r>
    </w:p>
    <w:p w14:paraId="54144A23" w14:textId="21E7648E" w:rsidR="008A28F0" w:rsidRDefault="008A28F0" w:rsidP="006F47AA">
      <w:pPr>
        <w:pStyle w:val="Note"/>
      </w:pPr>
    </w:p>
    <w:p w14:paraId="16410FE7" w14:textId="205F7B1A" w:rsidR="00525D38" w:rsidRDefault="00525D38" w:rsidP="00525D38">
      <w:pPr>
        <w:pStyle w:val="leftIndent"/>
        <w:sectPr w:rsidR="00525D38" w:rsidSect="00E1610E">
          <w:type w:val="continuous"/>
          <w:pgSz w:w="12240" w:h="15840"/>
          <w:pgMar w:top="1440" w:right="1530" w:bottom="1440" w:left="1800" w:header="624" w:footer="720" w:gutter="0"/>
          <w:cols w:space="720"/>
          <w:docGrid w:linePitch="360"/>
        </w:sectPr>
      </w:pPr>
      <w:proofErr w:type="spellStart"/>
      <w:r>
        <w:t>Marcossoft</w:t>
      </w:r>
      <w:proofErr w:type="spellEnd"/>
      <w:r>
        <w:t xml:space="preserve"> Ltd</w:t>
      </w:r>
      <w:r>
        <w:tab/>
        <w:t xml:space="preserve"> 09.202</w:t>
      </w:r>
      <w:r w:rsidR="00612836">
        <w:t>2</w:t>
      </w:r>
      <w:r w:rsidRPr="00F24517">
        <w:t xml:space="preserve"> </w:t>
      </w:r>
      <w:r>
        <w:t>–</w:t>
      </w:r>
      <w:r w:rsidRPr="00F24517">
        <w:t xml:space="preserve"> </w:t>
      </w:r>
      <w:r w:rsidR="00612836">
        <w:t xml:space="preserve">  </w:t>
      </w:r>
      <w:r w:rsidR="00165F3C">
        <w:t>ongoing</w:t>
      </w:r>
    </w:p>
    <w:p w14:paraId="590BD0E8" w14:textId="77777777" w:rsidR="00525D38" w:rsidRPr="006F47AA" w:rsidRDefault="00525D38" w:rsidP="00525D38">
      <w:pPr>
        <w:pStyle w:val="Note"/>
      </w:pPr>
      <w:r w:rsidRPr="006F47AA">
        <w:t>Position:</w:t>
      </w:r>
      <w:r>
        <w:t xml:space="preserve"> </w:t>
      </w:r>
      <w:r w:rsidRPr="00247AAD">
        <w:rPr>
          <w:b w:val="0"/>
          <w:bCs/>
        </w:rPr>
        <w:t>Front-End Developer</w:t>
      </w:r>
    </w:p>
    <w:p w14:paraId="355A32C4" w14:textId="1C41AF53" w:rsidR="00525D38" w:rsidRDefault="00525D38" w:rsidP="00525D38">
      <w:pPr>
        <w:pStyle w:val="Note"/>
      </w:pPr>
      <w:r w:rsidRPr="006F47AA">
        <w:t>Project</w:t>
      </w:r>
      <w:r>
        <w:t>: T</w:t>
      </w:r>
      <w:r w:rsidRPr="00525D38">
        <w:t xml:space="preserve">extbook multimedia </w:t>
      </w:r>
      <w:r>
        <w:rPr>
          <w:b w:val="0"/>
          <w:bCs/>
        </w:rPr>
        <w:t>(educational)</w:t>
      </w:r>
    </w:p>
    <w:p w14:paraId="57CFCBB2" w14:textId="01A6178B" w:rsidR="00792463" w:rsidRDefault="00525D38" w:rsidP="00525D38">
      <w:pPr>
        <w:pStyle w:val="Note"/>
      </w:pPr>
      <w:r w:rsidRPr="006F47AA">
        <w:t>Responsibilities included:</w:t>
      </w:r>
      <w:r>
        <w:t xml:space="preserve"> </w:t>
      </w:r>
    </w:p>
    <w:p w14:paraId="02E7467B" w14:textId="2A817055" w:rsidR="00792463" w:rsidRDefault="00525D38" w:rsidP="00525D38">
      <w:pPr>
        <w:pStyle w:val="Note"/>
        <w:rPr>
          <w:b w:val="0"/>
          <w:bCs/>
        </w:rPr>
      </w:pPr>
      <w:r w:rsidRPr="002E65E7">
        <w:rPr>
          <w:b w:val="0"/>
          <w:bCs/>
        </w:rPr>
        <w:t xml:space="preserve">New features development, </w:t>
      </w:r>
    </w:p>
    <w:p w14:paraId="42BF2A18" w14:textId="0B57FA00" w:rsidR="00792463" w:rsidRDefault="00792463" w:rsidP="00792463">
      <w:pPr>
        <w:pStyle w:val="Note"/>
        <w:rPr>
          <w:b w:val="0"/>
          <w:bCs/>
        </w:rPr>
      </w:pPr>
      <w:r>
        <w:rPr>
          <w:b w:val="0"/>
          <w:bCs/>
        </w:rPr>
        <w:t xml:space="preserve">Creating </w:t>
      </w:r>
      <w:r w:rsidRPr="00792463">
        <w:rPr>
          <w:b w:val="0"/>
          <w:bCs/>
        </w:rPr>
        <w:t>technical assignment</w:t>
      </w:r>
    </w:p>
    <w:p w14:paraId="1900C6C8" w14:textId="77777777" w:rsidR="00525D38" w:rsidRDefault="00525D38" w:rsidP="00525D38">
      <w:pPr>
        <w:pStyle w:val="Note"/>
        <w:rPr>
          <w:b w:val="0"/>
          <w:bCs/>
        </w:rPr>
      </w:pPr>
      <w:r w:rsidRPr="002E65E7">
        <w:rPr>
          <w:b w:val="0"/>
          <w:bCs/>
        </w:rPr>
        <w:t>A lot of works with styling</w:t>
      </w:r>
      <w:r>
        <w:rPr>
          <w:b w:val="0"/>
          <w:bCs/>
        </w:rPr>
        <w:t>,</w:t>
      </w:r>
    </w:p>
    <w:p w14:paraId="4DD697E2" w14:textId="7200D953" w:rsidR="00525D38" w:rsidRDefault="00525D38" w:rsidP="00525D38">
      <w:pPr>
        <w:pStyle w:val="Note"/>
        <w:rPr>
          <w:b w:val="0"/>
          <w:bCs/>
        </w:rPr>
      </w:pPr>
      <w:r>
        <w:rPr>
          <w:b w:val="0"/>
          <w:bCs/>
        </w:rPr>
        <w:t>Creating reusable components,</w:t>
      </w:r>
    </w:p>
    <w:p w14:paraId="099E5441" w14:textId="77777777" w:rsidR="00792463" w:rsidRDefault="00525D38" w:rsidP="00525D38">
      <w:pPr>
        <w:pStyle w:val="Note"/>
        <w:rPr>
          <w:b w:val="0"/>
          <w:bCs/>
        </w:rPr>
      </w:pPr>
      <w:r>
        <w:rPr>
          <w:b w:val="0"/>
          <w:bCs/>
        </w:rPr>
        <w:t>Creating intensive</w:t>
      </w:r>
      <w:r w:rsidR="00792463">
        <w:rPr>
          <w:b w:val="0"/>
          <w:bCs/>
        </w:rPr>
        <w:t xml:space="preserve"> and interactive</w:t>
      </w:r>
      <w:r>
        <w:rPr>
          <w:b w:val="0"/>
          <w:bCs/>
        </w:rPr>
        <w:t xml:space="preserve"> games</w:t>
      </w:r>
      <w:r w:rsidR="00792463">
        <w:rPr>
          <w:b w:val="0"/>
          <w:bCs/>
        </w:rPr>
        <w:t>,</w:t>
      </w:r>
    </w:p>
    <w:p w14:paraId="259E2FED" w14:textId="24B5B5F5" w:rsidR="00525D38" w:rsidRDefault="00792463" w:rsidP="00525D38">
      <w:pPr>
        <w:pStyle w:val="Note"/>
        <w:rPr>
          <w:b w:val="0"/>
          <w:bCs/>
        </w:rPr>
      </w:pPr>
      <w:r>
        <w:rPr>
          <w:b w:val="0"/>
          <w:bCs/>
        </w:rPr>
        <w:t>Placing videos and audios into the project</w:t>
      </w:r>
      <w:r w:rsidR="00525D38">
        <w:rPr>
          <w:b w:val="0"/>
          <w:bCs/>
        </w:rPr>
        <w:t xml:space="preserve"> </w:t>
      </w:r>
    </w:p>
    <w:p w14:paraId="42DD682E" w14:textId="77777777" w:rsidR="00525D38" w:rsidRDefault="00525D38" w:rsidP="00525D38">
      <w:pPr>
        <w:pStyle w:val="Note"/>
        <w:rPr>
          <w:b w:val="0"/>
          <w:bCs/>
        </w:rPr>
      </w:pPr>
      <w:r>
        <w:rPr>
          <w:b w:val="0"/>
          <w:bCs/>
        </w:rPr>
        <w:t>Communication in English with team members and customer</w:t>
      </w:r>
    </w:p>
    <w:p w14:paraId="45097101" w14:textId="017E26F0" w:rsidR="00525D38" w:rsidRDefault="00525D38" w:rsidP="00525D38">
      <w:pPr>
        <w:pStyle w:val="Note"/>
        <w:rPr>
          <w:rFonts w:eastAsia="Arial"/>
          <w:b w:val="0"/>
          <w:bCs/>
          <w:color w:val="000000"/>
          <w:szCs w:val="18"/>
        </w:rPr>
      </w:pPr>
      <w:r w:rsidRPr="006F47AA">
        <w:t>Environment:</w:t>
      </w:r>
      <w:r w:rsidRPr="002E65E7">
        <w:rPr>
          <w:rFonts w:eastAsia="Arial"/>
          <w:color w:val="000000"/>
          <w:szCs w:val="18"/>
        </w:rPr>
        <w:t xml:space="preserve"> </w:t>
      </w:r>
      <w:r w:rsidRPr="002E65E7">
        <w:rPr>
          <w:rFonts w:eastAsia="Arial"/>
          <w:b w:val="0"/>
          <w:bCs/>
          <w:color w:val="000000"/>
          <w:szCs w:val="18"/>
        </w:rPr>
        <w:t xml:space="preserve">HTML5, CSS, </w:t>
      </w:r>
      <w:r>
        <w:rPr>
          <w:rFonts w:eastAsia="Arial"/>
          <w:b w:val="0"/>
          <w:bCs/>
          <w:color w:val="000000"/>
          <w:szCs w:val="18"/>
        </w:rPr>
        <w:t>React JS, Bootstrap, Ant Design</w:t>
      </w:r>
      <w:r w:rsidRPr="002E65E7">
        <w:rPr>
          <w:rFonts w:eastAsia="Arial"/>
          <w:b w:val="0"/>
          <w:bCs/>
          <w:color w:val="000000"/>
          <w:szCs w:val="18"/>
        </w:rPr>
        <w:t>,</w:t>
      </w:r>
      <w:r>
        <w:rPr>
          <w:rFonts w:eastAsia="Arial"/>
          <w:b w:val="0"/>
          <w:bCs/>
          <w:color w:val="000000"/>
          <w:szCs w:val="18"/>
        </w:rPr>
        <w:t xml:space="preserve"> Redux  </w:t>
      </w:r>
    </w:p>
    <w:p w14:paraId="5FA8882C" w14:textId="5F7CE8A9" w:rsidR="00D453C6" w:rsidRDefault="00D453C6" w:rsidP="00525D38">
      <w:pPr>
        <w:pStyle w:val="Note"/>
        <w:rPr>
          <w:rFonts w:eastAsia="Arial"/>
          <w:b w:val="0"/>
          <w:bCs/>
          <w:color w:val="000000"/>
          <w:szCs w:val="18"/>
        </w:rPr>
      </w:pPr>
    </w:p>
    <w:p w14:paraId="55F6772E" w14:textId="6B470D1B" w:rsidR="00D453C6" w:rsidRDefault="00D453C6" w:rsidP="00525D38">
      <w:pPr>
        <w:pStyle w:val="Note"/>
        <w:rPr>
          <w:rFonts w:eastAsia="Arial"/>
          <w:b w:val="0"/>
          <w:bCs/>
          <w:color w:val="000000"/>
          <w:szCs w:val="18"/>
        </w:rPr>
      </w:pPr>
    </w:p>
    <w:p w14:paraId="240FC303" w14:textId="4CC2F74A" w:rsidR="00D453C6" w:rsidRDefault="00D453C6" w:rsidP="00D453C6">
      <w:pPr>
        <w:pStyle w:val="leftIndent"/>
        <w:ind w:left="0" w:firstLine="0"/>
        <w:sectPr w:rsidR="00D453C6" w:rsidSect="00E1610E">
          <w:type w:val="continuous"/>
          <w:pgSz w:w="12240" w:h="15840"/>
          <w:pgMar w:top="1440" w:right="1530" w:bottom="1440" w:left="1800" w:header="624" w:footer="720" w:gutter="0"/>
          <w:cols w:space="720"/>
          <w:docGrid w:linePitch="360"/>
        </w:sectPr>
      </w:pPr>
      <w:r>
        <w:tab/>
        <w:t xml:space="preserve"> 14.12.2022</w:t>
      </w:r>
      <w:r w:rsidRPr="00F24517">
        <w:t xml:space="preserve"> </w:t>
      </w:r>
      <w:r>
        <w:t>–</w:t>
      </w:r>
      <w:r w:rsidRPr="00F24517">
        <w:t xml:space="preserve"> </w:t>
      </w:r>
      <w:r>
        <w:t xml:space="preserve">  ongoing</w:t>
      </w:r>
    </w:p>
    <w:p w14:paraId="0BB90F54" w14:textId="278F2216" w:rsidR="00D453C6" w:rsidRPr="006F47AA" w:rsidRDefault="00D453C6" w:rsidP="00D453C6">
      <w:pPr>
        <w:pStyle w:val="Note"/>
      </w:pPr>
      <w:r w:rsidRPr="006F47AA">
        <w:t>Position:</w:t>
      </w:r>
      <w:r>
        <w:t xml:space="preserve"> </w:t>
      </w:r>
      <w:r>
        <w:rPr>
          <w:b w:val="0"/>
          <w:bCs/>
        </w:rPr>
        <w:t>Android/IOS Developer</w:t>
      </w:r>
    </w:p>
    <w:p w14:paraId="558DB6B2" w14:textId="180AA817" w:rsidR="00D453C6" w:rsidRDefault="00D453C6" w:rsidP="00D453C6">
      <w:pPr>
        <w:pStyle w:val="Note"/>
      </w:pPr>
      <w:r w:rsidRPr="006F47AA">
        <w:t>Project</w:t>
      </w:r>
      <w:r>
        <w:t xml:space="preserve">: Todo List </w:t>
      </w:r>
      <w:r w:rsidR="002A7446">
        <w:t>(pet project)</w:t>
      </w:r>
    </w:p>
    <w:p w14:paraId="38A6B8CF" w14:textId="77777777" w:rsidR="00D453C6" w:rsidRDefault="00D453C6" w:rsidP="00D453C6">
      <w:pPr>
        <w:pStyle w:val="Note"/>
      </w:pPr>
      <w:r w:rsidRPr="006F47AA">
        <w:t>Responsibilities included:</w:t>
      </w:r>
      <w:r>
        <w:t xml:space="preserve"> </w:t>
      </w:r>
    </w:p>
    <w:p w14:paraId="6F0CB77C" w14:textId="77777777" w:rsidR="00D453C6" w:rsidRDefault="00D453C6" w:rsidP="00D453C6">
      <w:pPr>
        <w:pStyle w:val="Note"/>
        <w:rPr>
          <w:b w:val="0"/>
          <w:bCs/>
        </w:rPr>
      </w:pPr>
      <w:r w:rsidRPr="002E65E7">
        <w:rPr>
          <w:b w:val="0"/>
          <w:bCs/>
        </w:rPr>
        <w:t xml:space="preserve">New features development, </w:t>
      </w:r>
    </w:p>
    <w:p w14:paraId="55E80B87" w14:textId="77777777" w:rsidR="00D453C6" w:rsidRDefault="00D453C6" w:rsidP="00D453C6">
      <w:pPr>
        <w:pStyle w:val="Note"/>
        <w:rPr>
          <w:b w:val="0"/>
          <w:bCs/>
        </w:rPr>
      </w:pPr>
      <w:r>
        <w:rPr>
          <w:b w:val="0"/>
          <w:bCs/>
        </w:rPr>
        <w:t xml:space="preserve">Creating </w:t>
      </w:r>
      <w:r w:rsidRPr="00792463">
        <w:rPr>
          <w:b w:val="0"/>
          <w:bCs/>
        </w:rPr>
        <w:t>technical assignment</w:t>
      </w:r>
    </w:p>
    <w:p w14:paraId="420F2112" w14:textId="77777777" w:rsidR="00D453C6" w:rsidRDefault="00D453C6" w:rsidP="00D453C6">
      <w:pPr>
        <w:pStyle w:val="Note"/>
        <w:rPr>
          <w:b w:val="0"/>
          <w:bCs/>
        </w:rPr>
      </w:pPr>
      <w:r w:rsidRPr="002E65E7">
        <w:rPr>
          <w:b w:val="0"/>
          <w:bCs/>
        </w:rPr>
        <w:t>A lot of works with styling</w:t>
      </w:r>
      <w:r>
        <w:rPr>
          <w:b w:val="0"/>
          <w:bCs/>
        </w:rPr>
        <w:t>,</w:t>
      </w:r>
    </w:p>
    <w:p w14:paraId="147DB07E" w14:textId="31CCAE56" w:rsidR="00D453C6" w:rsidRDefault="00D453C6" w:rsidP="00D453C6">
      <w:pPr>
        <w:pStyle w:val="Note"/>
        <w:rPr>
          <w:b w:val="0"/>
          <w:bCs/>
        </w:rPr>
      </w:pPr>
      <w:r>
        <w:rPr>
          <w:b w:val="0"/>
          <w:bCs/>
        </w:rPr>
        <w:t>Creating reusable components,</w:t>
      </w:r>
    </w:p>
    <w:p w14:paraId="1448D69D" w14:textId="541D4E81" w:rsidR="00D453C6" w:rsidRDefault="00D453C6" w:rsidP="00D453C6">
      <w:pPr>
        <w:pStyle w:val="Note"/>
        <w:rPr>
          <w:b w:val="0"/>
          <w:bCs/>
        </w:rPr>
      </w:pPr>
      <w:r>
        <w:rPr>
          <w:b w:val="0"/>
          <w:bCs/>
        </w:rPr>
        <w:t>Connecting app to firebase,</w:t>
      </w:r>
    </w:p>
    <w:p w14:paraId="03599198" w14:textId="006D42A8" w:rsidR="00D453C6" w:rsidRDefault="00D453C6" w:rsidP="00D453C6">
      <w:pPr>
        <w:pStyle w:val="Note"/>
        <w:rPr>
          <w:b w:val="0"/>
          <w:bCs/>
        </w:rPr>
      </w:pPr>
      <w:r>
        <w:rPr>
          <w:b w:val="0"/>
          <w:bCs/>
        </w:rPr>
        <w:t>CRUD actions for all the components of the project,</w:t>
      </w:r>
    </w:p>
    <w:p w14:paraId="7AA2E2D2" w14:textId="5AA2E00B" w:rsidR="00D453C6" w:rsidRDefault="00D453C6" w:rsidP="00D453C6">
      <w:pPr>
        <w:pStyle w:val="Note"/>
        <w:rPr>
          <w:b w:val="0"/>
          <w:bCs/>
        </w:rPr>
      </w:pPr>
      <w:r>
        <w:rPr>
          <w:b w:val="0"/>
          <w:bCs/>
        </w:rPr>
        <w:t>Creating animated components</w:t>
      </w:r>
    </w:p>
    <w:p w14:paraId="43D554C4" w14:textId="36705981" w:rsidR="00D453C6" w:rsidRPr="00D453C6" w:rsidRDefault="00D453C6" w:rsidP="00D453C6">
      <w:pPr>
        <w:pStyle w:val="Note"/>
        <w:rPr>
          <w:b w:val="0"/>
          <w:bCs/>
        </w:rPr>
      </w:pPr>
      <w:r w:rsidRPr="006F47AA">
        <w:t>Environment:</w:t>
      </w:r>
      <w:r w:rsidRPr="002E65E7">
        <w:rPr>
          <w:rFonts w:eastAsia="Arial"/>
          <w:color w:val="000000"/>
          <w:szCs w:val="18"/>
        </w:rPr>
        <w:t xml:space="preserve"> </w:t>
      </w:r>
      <w:r w:rsidRPr="002E65E7">
        <w:rPr>
          <w:rFonts w:eastAsia="Arial"/>
          <w:b w:val="0"/>
          <w:bCs/>
          <w:color w:val="000000"/>
          <w:szCs w:val="18"/>
        </w:rPr>
        <w:t xml:space="preserve">HTML5, CSS, </w:t>
      </w:r>
      <w:r>
        <w:rPr>
          <w:rFonts w:eastAsia="Arial"/>
          <w:b w:val="0"/>
          <w:bCs/>
          <w:color w:val="000000"/>
          <w:szCs w:val="18"/>
        </w:rPr>
        <w:t>React Native, Ant Design in React Native</w:t>
      </w:r>
      <w:r w:rsidRPr="002E65E7">
        <w:rPr>
          <w:rFonts w:eastAsia="Arial"/>
          <w:b w:val="0"/>
          <w:bCs/>
          <w:color w:val="000000"/>
          <w:szCs w:val="18"/>
        </w:rPr>
        <w:t>,</w:t>
      </w:r>
      <w:r w:rsidR="000528F7">
        <w:rPr>
          <w:rFonts w:eastAsia="Arial"/>
          <w:b w:val="0"/>
          <w:bCs/>
          <w:color w:val="000000"/>
          <w:szCs w:val="18"/>
        </w:rPr>
        <w:t xml:space="preserve"> </w:t>
      </w:r>
      <w:r w:rsidR="00CF7FD4">
        <w:rPr>
          <w:rFonts w:eastAsia="Arial"/>
          <w:b w:val="0"/>
          <w:bCs/>
          <w:color w:val="000000"/>
          <w:szCs w:val="18"/>
        </w:rPr>
        <w:t>async-storage</w:t>
      </w:r>
      <w:r>
        <w:rPr>
          <w:rFonts w:eastAsia="Arial"/>
          <w:b w:val="0"/>
          <w:bCs/>
          <w:color w:val="000000"/>
          <w:szCs w:val="18"/>
        </w:rPr>
        <w:t>, Firebase</w:t>
      </w:r>
    </w:p>
    <w:p w14:paraId="098DE827" w14:textId="77777777" w:rsidR="00D453C6" w:rsidRPr="006F47AA" w:rsidRDefault="00D453C6" w:rsidP="00525D38">
      <w:pPr>
        <w:pStyle w:val="Note"/>
      </w:pPr>
    </w:p>
    <w:p w14:paraId="14250B1D" w14:textId="77777777" w:rsidR="00C83B52" w:rsidRDefault="00C83B52" w:rsidP="00B8003D">
      <w:pPr>
        <w:pStyle w:val="Subheader"/>
      </w:pPr>
      <w:r>
        <w:t>Professional Certificates</w:t>
      </w:r>
    </w:p>
    <w:p w14:paraId="6C281353" w14:textId="31021576" w:rsidR="00C83B52" w:rsidRPr="00F24517" w:rsidRDefault="00247AAD" w:rsidP="00392DE5">
      <w:pPr>
        <w:pStyle w:val="leftIndent"/>
      </w:pPr>
      <w:r>
        <w:t>IELTS (</w:t>
      </w:r>
      <w:r w:rsidR="00D453C6">
        <w:t>7</w:t>
      </w:r>
      <w:r>
        <w:t>.0 band)</w:t>
      </w:r>
      <w:r w:rsidR="00392DE5">
        <w:tab/>
      </w:r>
      <w:r>
        <w:t>20</w:t>
      </w:r>
      <w:r w:rsidR="00D453C6">
        <w:t>22</w:t>
      </w:r>
    </w:p>
    <w:p w14:paraId="587A5568" w14:textId="77777777" w:rsidR="001C1A26" w:rsidRPr="00F24517" w:rsidRDefault="001C1A26" w:rsidP="001C1A26">
      <w:pPr>
        <w:pStyle w:val="Subheader"/>
        <w:pBdr>
          <w:bottom w:val="none" w:sz="0" w:space="0" w:color="auto"/>
        </w:pBdr>
        <w:rPr>
          <w:rFonts w:cs="Arial"/>
          <w:b w:val="0"/>
          <w:color w:val="FF0000"/>
        </w:rPr>
      </w:pPr>
    </w:p>
    <w:p w14:paraId="682B532A" w14:textId="77777777" w:rsidR="00A736E0" w:rsidRPr="000170BB" w:rsidRDefault="00A736E0" w:rsidP="00B8003D">
      <w:pPr>
        <w:pStyle w:val="Subheader"/>
      </w:pPr>
      <w:r w:rsidRPr="00B8003D">
        <w:t>Education</w:t>
      </w:r>
    </w:p>
    <w:p w14:paraId="61227109" w14:textId="5390EE54" w:rsidR="00C83B52" w:rsidRDefault="00C75D20" w:rsidP="00F24517">
      <w:pPr>
        <w:pStyle w:val="leftIndent"/>
      </w:pPr>
      <w:r>
        <w:t>Tashkent institute of Finance, Tashkent, Uzbekistan</w:t>
      </w:r>
      <w:r w:rsidR="00392DE5">
        <w:t>:</w:t>
      </w:r>
      <w:r w:rsidR="00392DE5">
        <w:tab/>
      </w:r>
      <w:r w:rsidR="00F24517">
        <w:t xml:space="preserve"> </w:t>
      </w:r>
      <w:r>
        <w:t>2019-Present</w:t>
      </w:r>
    </w:p>
    <w:p w14:paraId="0D31AD9A" w14:textId="56E24945" w:rsidR="00A736E0" w:rsidRDefault="00C75D20" w:rsidP="00C75D20">
      <w:pPr>
        <w:spacing w:after="0"/>
      </w:pPr>
      <w:r>
        <w:t>Bachelor’s degree</w:t>
      </w:r>
    </w:p>
    <w:p w14:paraId="45DDB40E" w14:textId="77777777" w:rsidR="00BC7994" w:rsidRDefault="00BC7994" w:rsidP="00C83B52">
      <w:pPr>
        <w:spacing w:after="0"/>
        <w:ind w:firstLine="228"/>
      </w:pPr>
    </w:p>
    <w:p w14:paraId="65514A86" w14:textId="77777777" w:rsidR="00BC7994" w:rsidRDefault="00BC7994" w:rsidP="00C83B52">
      <w:pPr>
        <w:spacing w:after="0"/>
        <w:ind w:firstLine="228"/>
      </w:pPr>
    </w:p>
    <w:p w14:paraId="7AA4D922" w14:textId="77777777" w:rsidR="00BC7994" w:rsidRDefault="00BC7994" w:rsidP="00C83B52">
      <w:pPr>
        <w:spacing w:after="0"/>
        <w:ind w:firstLine="228"/>
      </w:pPr>
    </w:p>
    <w:p w14:paraId="212AE11E" w14:textId="77777777" w:rsidR="00BC7994" w:rsidRDefault="00BC7994" w:rsidP="00C83B52">
      <w:pPr>
        <w:spacing w:after="0"/>
        <w:ind w:firstLine="228"/>
      </w:pPr>
    </w:p>
    <w:p w14:paraId="41E058DE" w14:textId="77777777" w:rsidR="00BC7994" w:rsidRDefault="00BC7994" w:rsidP="00BC7994">
      <w:pPr>
        <w:spacing w:after="0"/>
        <w:ind w:left="360" w:firstLine="228"/>
      </w:pPr>
    </w:p>
    <w:sectPr w:rsidR="00BC7994" w:rsidSect="006F47AA">
      <w:type w:val="continuous"/>
      <w:pgSz w:w="12240" w:h="15840"/>
      <w:pgMar w:top="1440" w:right="1530" w:bottom="1440" w:left="1800" w:header="62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58069" w14:textId="77777777" w:rsidR="00535A6A" w:rsidRDefault="00535A6A">
      <w:r>
        <w:separator/>
      </w:r>
    </w:p>
  </w:endnote>
  <w:endnote w:type="continuationSeparator" w:id="0">
    <w:p w14:paraId="4B27207E" w14:textId="77777777" w:rsidR="00535A6A" w:rsidRDefault="00535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239DC" w14:textId="77777777" w:rsidR="00C83B52" w:rsidRDefault="00C83B52">
    <w:pPr>
      <w:pStyle w:val="a4"/>
    </w:pPr>
    <w:r>
      <w:tab/>
    </w:r>
    <w:r>
      <w:tab/>
    </w:r>
    <w:r>
      <w:rPr>
        <w:color w:val="7F7F7F"/>
        <w:spacing w:val="60"/>
      </w:rPr>
      <w:t>Page</w:t>
    </w:r>
    <w:r>
      <w:t xml:space="preserve"> </w:t>
    </w:r>
    <w:r w:rsidR="00621C8F">
      <w:fldChar w:fldCharType="begin"/>
    </w:r>
    <w:r w:rsidR="00621C8F">
      <w:instrText xml:space="preserve"> PAGE   \* MERGEFORMAT </w:instrText>
    </w:r>
    <w:r w:rsidR="00621C8F">
      <w:fldChar w:fldCharType="separate"/>
    </w:r>
    <w:r w:rsidR="00F10FBE" w:rsidRPr="00F10FBE">
      <w:rPr>
        <w:b/>
        <w:noProof/>
      </w:rPr>
      <w:t>2</w:t>
    </w:r>
    <w:r w:rsidR="00621C8F">
      <w:rPr>
        <w:b/>
        <w:noProof/>
      </w:rPr>
      <w:fldChar w:fldCharType="end"/>
    </w:r>
  </w:p>
  <w:p w14:paraId="050945FD" w14:textId="77777777" w:rsidR="003A1A59" w:rsidRDefault="003A1A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8DFFE" w14:textId="77777777" w:rsidR="00535A6A" w:rsidRDefault="00535A6A">
      <w:r>
        <w:separator/>
      </w:r>
    </w:p>
  </w:footnote>
  <w:footnote w:type="continuationSeparator" w:id="0">
    <w:p w14:paraId="2823C903" w14:textId="77777777" w:rsidR="00535A6A" w:rsidRDefault="00535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370C5" w14:textId="0F992A2A" w:rsidR="00C83B52" w:rsidRPr="00720027" w:rsidRDefault="00C83B52" w:rsidP="00720027">
    <w:pPr>
      <w:widowControl w:val="0"/>
      <w:adjustRightInd w:val="0"/>
      <w:spacing w:line="276" w:lineRule="auto"/>
      <w:rPr>
        <w:rStyle w:val="a3"/>
        <w:rFonts w:ascii="Calibri" w:hAnsi="Calibri" w:cs="Arial"/>
        <w:color w:val="auto"/>
        <w:sz w:val="22"/>
        <w:u w:val="none"/>
      </w:rPr>
    </w:pPr>
    <w:r>
      <w:rPr>
        <w:rFonts w:cs="Arial"/>
      </w:rPr>
      <w:tab/>
    </w:r>
    <w:r w:rsidR="00720027">
      <w:rPr>
        <w:rFonts w:cs="Arial"/>
      </w:rPr>
      <w:t xml:space="preserve">       </w:t>
    </w:r>
    <w:r w:rsidR="00720027">
      <w:rPr>
        <w:rFonts w:cs="Arial"/>
      </w:rPr>
      <w:tab/>
    </w:r>
    <w:r w:rsidR="00720027">
      <w:rPr>
        <w:rFonts w:cs="Arial"/>
      </w:rPr>
      <w:tab/>
      <w:t xml:space="preserve">               </w:t>
    </w:r>
    <w:r>
      <w:rPr>
        <w:rFonts w:cs="Arial"/>
      </w:rPr>
      <w:tab/>
    </w:r>
    <w:r w:rsidR="00720027">
      <w:rPr>
        <w:rFonts w:cs="Arial"/>
      </w:rPr>
      <w:t xml:space="preserve">  </w:t>
    </w:r>
    <w:r>
      <w:rPr>
        <w:rFonts w:cs="Arial"/>
      </w:rPr>
      <w:tab/>
    </w:r>
    <w:r w:rsidR="00720027">
      <w:rPr>
        <w:rFonts w:cs="Arial"/>
      </w:rPr>
      <w:t xml:space="preserve">            </w:t>
    </w:r>
    <w:r>
      <w:rPr>
        <w:rFonts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3326"/>
    <w:multiLevelType w:val="hybridMultilevel"/>
    <w:tmpl w:val="FEA6E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14B06"/>
    <w:multiLevelType w:val="hybridMultilevel"/>
    <w:tmpl w:val="C8DAE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45D65"/>
    <w:multiLevelType w:val="hybridMultilevel"/>
    <w:tmpl w:val="897CC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B902A1"/>
    <w:multiLevelType w:val="hybridMultilevel"/>
    <w:tmpl w:val="90DE170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28120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8851192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236996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20811398">
    <w:abstractNumId w:val="1"/>
  </w:num>
  <w:num w:numId="5" w16cid:durableId="1432357748">
    <w:abstractNumId w:val="0"/>
  </w:num>
  <w:num w:numId="6" w16cid:durableId="1133328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52B"/>
    <w:rsid w:val="00012B6E"/>
    <w:rsid w:val="000170BB"/>
    <w:rsid w:val="000528F7"/>
    <w:rsid w:val="00081BE1"/>
    <w:rsid w:val="0008746B"/>
    <w:rsid w:val="000D1A75"/>
    <w:rsid w:val="000D74A5"/>
    <w:rsid w:val="00111E61"/>
    <w:rsid w:val="00113D2B"/>
    <w:rsid w:val="00165F3C"/>
    <w:rsid w:val="00180C4C"/>
    <w:rsid w:val="001A56E6"/>
    <w:rsid w:val="001B028F"/>
    <w:rsid w:val="001C1A26"/>
    <w:rsid w:val="001E78F3"/>
    <w:rsid w:val="00202CFE"/>
    <w:rsid w:val="00247AAD"/>
    <w:rsid w:val="00272F65"/>
    <w:rsid w:val="002A7446"/>
    <w:rsid w:val="002E65E7"/>
    <w:rsid w:val="002F0384"/>
    <w:rsid w:val="00387B6C"/>
    <w:rsid w:val="00392DE5"/>
    <w:rsid w:val="003A1A59"/>
    <w:rsid w:val="004551DB"/>
    <w:rsid w:val="00490BCB"/>
    <w:rsid w:val="004D01DE"/>
    <w:rsid w:val="004D77AD"/>
    <w:rsid w:val="0051252E"/>
    <w:rsid w:val="00515E2D"/>
    <w:rsid w:val="00521C20"/>
    <w:rsid w:val="00525D38"/>
    <w:rsid w:val="00535A6A"/>
    <w:rsid w:val="00542CD6"/>
    <w:rsid w:val="005902AD"/>
    <w:rsid w:val="005A02AF"/>
    <w:rsid w:val="005E4A62"/>
    <w:rsid w:val="005F4DF8"/>
    <w:rsid w:val="00601BD9"/>
    <w:rsid w:val="00612836"/>
    <w:rsid w:val="00621C8F"/>
    <w:rsid w:val="00654FAB"/>
    <w:rsid w:val="00697E86"/>
    <w:rsid w:val="006D1AC9"/>
    <w:rsid w:val="006E6C5A"/>
    <w:rsid w:val="006F47AA"/>
    <w:rsid w:val="006F6907"/>
    <w:rsid w:val="0070485A"/>
    <w:rsid w:val="00720027"/>
    <w:rsid w:val="00724253"/>
    <w:rsid w:val="00786F11"/>
    <w:rsid w:val="00792463"/>
    <w:rsid w:val="00795DC8"/>
    <w:rsid w:val="007E76FC"/>
    <w:rsid w:val="00801784"/>
    <w:rsid w:val="00805906"/>
    <w:rsid w:val="008218DA"/>
    <w:rsid w:val="00823BDF"/>
    <w:rsid w:val="008648D8"/>
    <w:rsid w:val="00875BBF"/>
    <w:rsid w:val="00887AAC"/>
    <w:rsid w:val="008A28F0"/>
    <w:rsid w:val="008C36E9"/>
    <w:rsid w:val="009079C9"/>
    <w:rsid w:val="0093424C"/>
    <w:rsid w:val="00936AC4"/>
    <w:rsid w:val="00951203"/>
    <w:rsid w:val="009B6140"/>
    <w:rsid w:val="009C5554"/>
    <w:rsid w:val="00A736E0"/>
    <w:rsid w:val="00A8000C"/>
    <w:rsid w:val="00AA752B"/>
    <w:rsid w:val="00B130B0"/>
    <w:rsid w:val="00B8003D"/>
    <w:rsid w:val="00BA6B0C"/>
    <w:rsid w:val="00BB350B"/>
    <w:rsid w:val="00BC2709"/>
    <w:rsid w:val="00BC7994"/>
    <w:rsid w:val="00BD7AE8"/>
    <w:rsid w:val="00C000A9"/>
    <w:rsid w:val="00C75D20"/>
    <w:rsid w:val="00C83B52"/>
    <w:rsid w:val="00CF7FD4"/>
    <w:rsid w:val="00D13AA4"/>
    <w:rsid w:val="00D36FA5"/>
    <w:rsid w:val="00D453C6"/>
    <w:rsid w:val="00D77E67"/>
    <w:rsid w:val="00D922C1"/>
    <w:rsid w:val="00E1610E"/>
    <w:rsid w:val="00E20857"/>
    <w:rsid w:val="00E33A39"/>
    <w:rsid w:val="00E6011C"/>
    <w:rsid w:val="00E749CC"/>
    <w:rsid w:val="00E9458C"/>
    <w:rsid w:val="00EC1EBE"/>
    <w:rsid w:val="00F10FBE"/>
    <w:rsid w:val="00F24517"/>
    <w:rsid w:val="00F30982"/>
    <w:rsid w:val="00F50232"/>
    <w:rsid w:val="00F76890"/>
    <w:rsid w:val="00F81936"/>
    <w:rsid w:val="00F85AD1"/>
    <w:rsid w:val="00FD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398EE"/>
  <w15:docId w15:val="{67B7273D-AA1D-4462-8AAF-EA7553BC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1AC9"/>
    <w:pPr>
      <w:spacing w:after="200"/>
    </w:pPr>
    <w:rPr>
      <w:rFonts w:ascii="Arial" w:hAnsi="Arial"/>
      <w:sz w:val="18"/>
      <w:szCs w:val="22"/>
      <w:lang w:bidi="en-US"/>
    </w:rPr>
  </w:style>
  <w:style w:type="paragraph" w:styleId="1">
    <w:name w:val="heading 1"/>
    <w:basedOn w:val="a"/>
    <w:next w:val="a"/>
    <w:link w:val="10"/>
    <w:qFormat/>
    <w:rsid w:val="00A736E0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736E0"/>
    <w:rPr>
      <w:rFonts w:ascii="Cambria" w:hAnsi="Cambria"/>
      <w:b/>
      <w:bCs/>
      <w:sz w:val="28"/>
      <w:szCs w:val="28"/>
      <w:lang w:val="en-US" w:eastAsia="en-US" w:bidi="en-US"/>
    </w:rPr>
  </w:style>
  <w:style w:type="character" w:styleId="a3">
    <w:name w:val="Hyperlink"/>
    <w:rsid w:val="00A736E0"/>
    <w:rPr>
      <w:color w:val="0000FF"/>
      <w:u w:val="single"/>
    </w:rPr>
  </w:style>
  <w:style w:type="paragraph" w:styleId="a4">
    <w:name w:val="footer"/>
    <w:basedOn w:val="a"/>
    <w:link w:val="a5"/>
    <w:rsid w:val="00A736E0"/>
    <w:pPr>
      <w:tabs>
        <w:tab w:val="center" w:pos="4320"/>
        <w:tab w:val="right" w:pos="8640"/>
      </w:tabs>
    </w:pPr>
  </w:style>
  <w:style w:type="character" w:customStyle="1" w:styleId="a5">
    <w:name w:val="Нижний колонтитул Знак"/>
    <w:link w:val="a4"/>
    <w:rsid w:val="00A736E0"/>
    <w:rPr>
      <w:rFonts w:ascii="Calibri" w:hAnsi="Calibri"/>
      <w:sz w:val="22"/>
      <w:szCs w:val="22"/>
      <w:lang w:val="en-US" w:eastAsia="en-US" w:bidi="en-US"/>
    </w:rPr>
  </w:style>
  <w:style w:type="paragraph" w:customStyle="1" w:styleId="Subheader">
    <w:name w:val="Subheader"/>
    <w:basedOn w:val="a"/>
    <w:link w:val="SubheaderChar"/>
    <w:qFormat/>
    <w:rsid w:val="006D1AC9"/>
    <w:pPr>
      <w:pBdr>
        <w:bottom w:val="single" w:sz="4" w:space="1" w:color="auto"/>
      </w:pBdr>
      <w:spacing w:after="120"/>
    </w:pPr>
    <w:rPr>
      <w:b/>
      <w:bCs/>
      <w:szCs w:val="20"/>
    </w:rPr>
  </w:style>
  <w:style w:type="character" w:customStyle="1" w:styleId="SubheaderChar">
    <w:name w:val="Subheader Char"/>
    <w:link w:val="Subheader"/>
    <w:rsid w:val="006D1AC9"/>
    <w:rPr>
      <w:rFonts w:ascii="Arial" w:hAnsi="Arial"/>
      <w:b/>
      <w:bCs/>
      <w:sz w:val="18"/>
      <w:lang w:bidi="en-US"/>
    </w:rPr>
  </w:style>
  <w:style w:type="paragraph" w:customStyle="1" w:styleId="Style1">
    <w:name w:val="Style1 Знак Знак Знак Знак"/>
    <w:basedOn w:val="a"/>
    <w:link w:val="Style10"/>
    <w:qFormat/>
    <w:rsid w:val="00A736E0"/>
    <w:pPr>
      <w:pBdr>
        <w:bottom w:val="single" w:sz="4" w:space="1" w:color="auto"/>
      </w:pBdr>
      <w:spacing w:after="120"/>
      <w:ind w:left="720"/>
    </w:pPr>
    <w:rPr>
      <w:b/>
      <w:bCs/>
      <w:sz w:val="20"/>
      <w:szCs w:val="20"/>
    </w:rPr>
  </w:style>
  <w:style w:type="character" w:customStyle="1" w:styleId="Style10">
    <w:name w:val="Style1 Знак Знак Знак Знак Знак"/>
    <w:link w:val="Style1"/>
    <w:rsid w:val="00A736E0"/>
    <w:rPr>
      <w:rFonts w:ascii="Calibri" w:hAnsi="Calibri"/>
      <w:b/>
      <w:bCs/>
      <w:lang w:val="en-US" w:eastAsia="en-US" w:bidi="en-US"/>
    </w:rPr>
  </w:style>
  <w:style w:type="character" w:styleId="a6">
    <w:name w:val="Strong"/>
    <w:qFormat/>
    <w:rsid w:val="00A736E0"/>
    <w:rPr>
      <w:b/>
      <w:bCs/>
    </w:rPr>
  </w:style>
  <w:style w:type="paragraph" w:styleId="a7">
    <w:name w:val="header"/>
    <w:basedOn w:val="a"/>
    <w:rsid w:val="00542CD6"/>
    <w:pPr>
      <w:tabs>
        <w:tab w:val="center" w:pos="4153"/>
        <w:tab w:val="right" w:pos="8306"/>
      </w:tabs>
    </w:pPr>
  </w:style>
  <w:style w:type="character" w:styleId="a8">
    <w:name w:val="annotation reference"/>
    <w:rsid w:val="0051252E"/>
    <w:rPr>
      <w:sz w:val="16"/>
      <w:szCs w:val="16"/>
    </w:rPr>
  </w:style>
  <w:style w:type="paragraph" w:styleId="a9">
    <w:name w:val="annotation text"/>
    <w:basedOn w:val="a"/>
    <w:link w:val="aa"/>
    <w:rsid w:val="0051252E"/>
    <w:rPr>
      <w:sz w:val="20"/>
      <w:szCs w:val="20"/>
    </w:rPr>
  </w:style>
  <w:style w:type="character" w:customStyle="1" w:styleId="aa">
    <w:name w:val="Текст примечания Знак"/>
    <w:link w:val="a9"/>
    <w:rsid w:val="0051252E"/>
    <w:rPr>
      <w:rFonts w:ascii="Calibri" w:hAnsi="Calibri"/>
      <w:lang w:bidi="en-US"/>
    </w:rPr>
  </w:style>
  <w:style w:type="paragraph" w:styleId="ab">
    <w:name w:val="annotation subject"/>
    <w:basedOn w:val="a9"/>
    <w:next w:val="a9"/>
    <w:link w:val="ac"/>
    <w:rsid w:val="0051252E"/>
    <w:rPr>
      <w:b/>
      <w:bCs/>
    </w:rPr>
  </w:style>
  <w:style w:type="character" w:customStyle="1" w:styleId="ac">
    <w:name w:val="Тема примечания Знак"/>
    <w:link w:val="ab"/>
    <w:rsid w:val="0051252E"/>
    <w:rPr>
      <w:rFonts w:ascii="Calibri" w:hAnsi="Calibri"/>
      <w:b/>
      <w:bCs/>
      <w:lang w:bidi="en-US"/>
    </w:rPr>
  </w:style>
  <w:style w:type="paragraph" w:styleId="ad">
    <w:name w:val="Balloon Text"/>
    <w:basedOn w:val="a"/>
    <w:link w:val="ae"/>
    <w:rsid w:val="0051252E"/>
    <w:pPr>
      <w:spacing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51252E"/>
    <w:rPr>
      <w:rFonts w:ascii="Tahoma" w:hAnsi="Tahoma" w:cs="Tahoma"/>
      <w:sz w:val="16"/>
      <w:szCs w:val="16"/>
      <w:lang w:bidi="en-US"/>
    </w:rPr>
  </w:style>
  <w:style w:type="paragraph" w:styleId="af">
    <w:name w:val="List Paragraph"/>
    <w:basedOn w:val="a"/>
    <w:uiPriority w:val="34"/>
    <w:qFormat/>
    <w:rsid w:val="00BC7994"/>
    <w:pPr>
      <w:spacing w:after="0"/>
      <w:ind w:left="720"/>
    </w:pPr>
    <w:rPr>
      <w:rFonts w:eastAsia="Calibri"/>
      <w:lang w:bidi="ar-SA"/>
    </w:rPr>
  </w:style>
  <w:style w:type="paragraph" w:customStyle="1" w:styleId="Note">
    <w:name w:val="Note"/>
    <w:basedOn w:val="a"/>
    <w:link w:val="NoteChar"/>
    <w:qFormat/>
    <w:rsid w:val="001E78F3"/>
    <w:pPr>
      <w:spacing w:line="360" w:lineRule="auto"/>
      <w:contextualSpacing/>
    </w:pPr>
    <w:rPr>
      <w:b/>
    </w:rPr>
  </w:style>
  <w:style w:type="paragraph" w:customStyle="1" w:styleId="leftIndent">
    <w:name w:val="left Indent"/>
    <w:basedOn w:val="Note"/>
    <w:link w:val="leftIndentChar"/>
    <w:qFormat/>
    <w:rsid w:val="00392DE5"/>
    <w:pPr>
      <w:tabs>
        <w:tab w:val="left" w:pos="6804"/>
      </w:tabs>
      <w:spacing w:after="0"/>
      <w:ind w:left="6804" w:hanging="6804"/>
    </w:pPr>
  </w:style>
  <w:style w:type="character" w:customStyle="1" w:styleId="NoteChar">
    <w:name w:val="Note Char"/>
    <w:basedOn w:val="a0"/>
    <w:link w:val="Note"/>
    <w:rsid w:val="001E78F3"/>
    <w:rPr>
      <w:rFonts w:ascii="Arial" w:hAnsi="Arial"/>
      <w:b/>
      <w:sz w:val="18"/>
      <w:szCs w:val="22"/>
      <w:lang w:bidi="en-US"/>
    </w:rPr>
  </w:style>
  <w:style w:type="character" w:customStyle="1" w:styleId="leftIndentChar">
    <w:name w:val="left Indent Char"/>
    <w:basedOn w:val="NoteChar"/>
    <w:link w:val="leftIndent"/>
    <w:rsid w:val="00392DE5"/>
    <w:rPr>
      <w:rFonts w:ascii="Arial" w:hAnsi="Arial"/>
      <w:b/>
      <w:sz w:val="18"/>
      <w:szCs w:val="22"/>
      <w:lang w:bidi="en-US"/>
    </w:rPr>
  </w:style>
  <w:style w:type="paragraph" w:customStyle="1" w:styleId="Normal1">
    <w:name w:val="Normal1"/>
    <w:rsid w:val="00AA752B"/>
    <w:pPr>
      <w:widowControl w:val="0"/>
      <w:suppressAutoHyphens/>
      <w:spacing w:after="200"/>
    </w:pPr>
    <w:rPr>
      <w:rFonts w:ascii="Arial" w:eastAsia="Arial" w:hAnsi="Arial" w:cs="Arial"/>
      <w:color w:val="000000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exade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xade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Exadel%20Resum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Exadel Resume Template</Template>
  <TotalTime>60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Summary of Qualifications</vt:lpstr>
      <vt:lpstr>Summary of Qualifications</vt:lpstr>
    </vt:vector>
  </TitlesOfParts>
  <Company>Exadel</Company>
  <LinksUpToDate>false</LinksUpToDate>
  <CharactersWithSpaces>3248</CharactersWithSpaces>
  <SharedDoc>false</SharedDoc>
  <HLinks>
    <vt:vector size="12" baseType="variant">
      <vt:variant>
        <vt:i4>5898315</vt:i4>
      </vt:variant>
      <vt:variant>
        <vt:i4>3</vt:i4>
      </vt:variant>
      <vt:variant>
        <vt:i4>0</vt:i4>
      </vt:variant>
      <vt:variant>
        <vt:i4>5</vt:i4>
      </vt:variant>
      <vt:variant>
        <vt:lpwstr>http://www.last.com/</vt:lpwstr>
      </vt:variant>
      <vt:variant>
        <vt:lpwstr/>
      </vt:variant>
      <vt:variant>
        <vt:i4>2359342</vt:i4>
      </vt:variant>
      <vt:variant>
        <vt:i4>0</vt:i4>
      </vt:variant>
      <vt:variant>
        <vt:i4>0</vt:i4>
      </vt:variant>
      <vt:variant>
        <vt:i4>5</vt:i4>
      </vt:variant>
      <vt:variant>
        <vt:lpwstr>http://www.exadel.com/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Qualifications</dc:title>
  <dc:creator>Пользователь</dc:creator>
  <cp:lastModifiedBy>Пользователь</cp:lastModifiedBy>
  <cp:revision>36</cp:revision>
  <cp:lastPrinted>2007-12-19T04:56:00Z</cp:lastPrinted>
  <dcterms:created xsi:type="dcterms:W3CDTF">2022-05-19T11:44:00Z</dcterms:created>
  <dcterms:modified xsi:type="dcterms:W3CDTF">2023-01-17T05:32:00Z</dcterms:modified>
</cp:coreProperties>
</file>